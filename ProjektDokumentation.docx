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450942D39EF149258137AEF1A3F57F0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6E869A" w14:textId="77777777" w:rsidR="00D62895" w:rsidRDefault="00812836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 w:rsidRPr="00684FFD">
            <w:rPr>
              <w:rStyle w:val="Platzhaltertext"/>
            </w:rPr>
            <w:t>[Titel]</w:t>
          </w:r>
        </w:p>
      </w:sdtContent>
    </w:sdt>
    <w:p w14:paraId="6C2E8B39" w14:textId="77777777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BD5551BE7763485D9DF6AD46C118E7E4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12836" w:rsidRPr="00684FFD">
            <w:rPr>
              <w:rStyle w:val="Platzhaltertext"/>
            </w:rPr>
            <w:t>[Betreff]</w:t>
          </w:r>
        </w:sdtContent>
      </w:sdt>
    </w:p>
    <w:p w14:paraId="509FFC46" w14:textId="77777777" w:rsidR="00D62895" w:rsidRDefault="00D62895" w:rsidP="00F12074">
      <w:pPr>
        <w:pStyle w:val="UntertitelnichtIndexiert"/>
      </w:pPr>
      <w:r>
        <w:t>Dokumentinformationen</w:t>
      </w:r>
    </w:p>
    <w:p w14:paraId="249DD8EE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FILENAME   \* MERGEFORMAT </w:instrText>
      </w:r>
      <w:r>
        <w:rPr>
          <w:sz w:val="20"/>
          <w:szCs w:val="20"/>
        </w:rPr>
        <w:fldChar w:fldCharType="separate"/>
      </w:r>
      <w:r w:rsidR="008F3A93">
        <w:rPr>
          <w:noProof/>
          <w:sz w:val="20"/>
          <w:szCs w:val="20"/>
        </w:rPr>
        <w:t>Dokument1</w:t>
      </w:r>
      <w:r>
        <w:rPr>
          <w:sz w:val="20"/>
          <w:szCs w:val="20"/>
        </w:rPr>
        <w:fldChar w:fldCharType="end"/>
      </w:r>
    </w:p>
    <w:p w14:paraId="5697F196" w14:textId="21E9224D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3D06C3">
        <w:rPr>
          <w:noProof/>
          <w:sz w:val="20"/>
          <w:szCs w:val="20"/>
        </w:rPr>
        <w:t>22.03.2021</w:t>
      </w:r>
      <w:r>
        <w:rPr>
          <w:sz w:val="20"/>
          <w:szCs w:val="20"/>
        </w:rPr>
        <w:fldChar w:fldCharType="end"/>
      </w:r>
    </w:p>
    <w:p w14:paraId="1E1BDA24" w14:textId="77777777" w:rsidR="00D62895" w:rsidRDefault="00D62895" w:rsidP="00F12074">
      <w:pPr>
        <w:pStyle w:val="UntertitelnichtIndexiert"/>
      </w:pPr>
      <w:r>
        <w:t>Autoreninformationen</w:t>
      </w:r>
    </w:p>
    <w:p w14:paraId="2D8C57F8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D38D717522A3442CB3CB2D1375274C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F3A93">
            <w:rPr>
              <w:sz w:val="20"/>
              <w:szCs w:val="20"/>
            </w:rPr>
            <w:t>Nikolai</w:t>
          </w:r>
        </w:sdtContent>
      </w:sdt>
    </w:p>
    <w:p w14:paraId="7C17841B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A81FFE143F1C40C988CA313E8A4C80F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4561A">
            <w:rPr>
              <w:sz w:val="20"/>
              <w:szCs w:val="20"/>
            </w:rPr>
            <w:t>nikolai.schunk@noseryoung.com</w:t>
          </w:r>
        </w:sdtContent>
      </w:sdt>
    </w:p>
    <w:p w14:paraId="2D33F6CC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 xml:space="preserve">+41 </w:t>
      </w:r>
      <w:r w:rsidR="00C4561A">
        <w:rPr>
          <w:sz w:val="20"/>
          <w:szCs w:val="20"/>
        </w:rPr>
        <w:t>78 406 73 65</w:t>
      </w:r>
    </w:p>
    <w:p w14:paraId="3D8FB4AB" w14:textId="77777777" w:rsidR="00D62895" w:rsidRDefault="00D62895" w:rsidP="00D62895">
      <w:pPr>
        <w:spacing w:after="200" w:line="276" w:lineRule="auto"/>
      </w:pPr>
    </w:p>
    <w:p w14:paraId="4D12E5AD" w14:textId="77777777" w:rsidR="00D62895" w:rsidRDefault="00D62895" w:rsidP="00D62895">
      <w:pPr>
        <w:spacing w:after="200" w:line="276" w:lineRule="auto"/>
        <w:sectPr w:rsidR="00D62895" w:rsidSect="0076568B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709" w:gutter="0"/>
          <w:cols w:space="708"/>
          <w:vAlign w:val="bottom"/>
          <w:docGrid w:linePitch="360"/>
        </w:sectPr>
      </w:pPr>
    </w:p>
    <w:p w14:paraId="69020AB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0E620BC4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26A064A" w14:textId="77777777" w:rsidR="00910101" w:rsidRDefault="009C2CB4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1880258B" w14:textId="77777777" w:rsidR="00910101" w:rsidRDefault="009C2CB4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072D051D" w14:textId="77777777" w:rsidR="00910101" w:rsidRDefault="009C2CB4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6529E52D" w14:textId="77777777" w:rsidR="00910101" w:rsidRDefault="009C2CB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1349DFAB" w14:textId="77777777" w:rsidR="00910101" w:rsidRDefault="009C2CB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14166151" w14:textId="77777777" w:rsidR="00910101" w:rsidRDefault="009C2CB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39A00AC3" w14:textId="77777777" w:rsidR="00910101" w:rsidRDefault="009C2CB4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4</w:t>
        </w:r>
        <w:r w:rsidR="00910101">
          <w:rPr>
            <w:webHidden/>
          </w:rPr>
          <w:fldChar w:fldCharType="end"/>
        </w:r>
      </w:hyperlink>
    </w:p>
    <w:p w14:paraId="4BC9A65E" w14:textId="77777777" w:rsidR="00910101" w:rsidRDefault="009C2CB4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4</w:t>
        </w:r>
        <w:r w:rsidR="00910101">
          <w:rPr>
            <w:noProof/>
            <w:webHidden/>
          </w:rPr>
          <w:fldChar w:fldCharType="end"/>
        </w:r>
      </w:hyperlink>
    </w:p>
    <w:p w14:paraId="12004196" w14:textId="77777777" w:rsidR="00D62895" w:rsidRDefault="001B4442" w:rsidP="00A50B26">
      <w:pPr>
        <w:pStyle w:val="Untertitel"/>
      </w:pPr>
      <w:r>
        <w:fldChar w:fldCharType="end"/>
      </w:r>
      <w:bookmarkStart w:id="0" w:name="_Toc449701427"/>
      <w:r w:rsidR="00D62895">
        <w:t>Abbildungsverzeichnis</w:t>
      </w:r>
      <w:bookmarkEnd w:id="0"/>
    </w:p>
    <w:p w14:paraId="2EE0DE60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03BFDC46" w14:textId="77777777" w:rsidR="00D62895" w:rsidRDefault="00D62895" w:rsidP="00A50B26">
      <w:pPr>
        <w:pStyle w:val="Untertitel"/>
      </w:pPr>
      <w:bookmarkStart w:id="1" w:name="_Toc449701428"/>
      <w:r>
        <w:t>Tabellenverzeichnis</w:t>
      </w:r>
      <w:bookmarkEnd w:id="1"/>
    </w:p>
    <w:p w14:paraId="72722346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1FC016F6" w14:textId="77777777" w:rsidR="00910101" w:rsidRDefault="009C2CB4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273DAFD0" w14:textId="77777777" w:rsidR="00D62895" w:rsidRDefault="00D62895" w:rsidP="00A50B26">
      <w:pPr>
        <w:pStyle w:val="Untertitel"/>
      </w:pPr>
      <w:r>
        <w:fldChar w:fldCharType="end"/>
      </w:r>
      <w:bookmarkStart w:id="2" w:name="_Toc449701429"/>
      <w:r>
        <w:t>Änderungsgeschichte</w:t>
      </w:r>
      <w:bookmarkEnd w:id="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678"/>
        <w:gridCol w:w="1400"/>
        <w:gridCol w:w="4752"/>
      </w:tblGrid>
      <w:tr w:rsidR="00F53DC4" w:rsidRPr="005F4495" w14:paraId="44D2D1C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E8D3E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D2C5B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B9F09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0FF6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7BFAE421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7BF4C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2C34B" w14:textId="77777777" w:rsidR="00F53DC4" w:rsidRDefault="00F53DC4" w:rsidP="0076568B">
            <w:pPr>
              <w:pStyle w:val="Tabelleninhal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AD150" w14:textId="77777777" w:rsidR="00F53DC4" w:rsidRDefault="00F53DC4" w:rsidP="0076568B">
            <w:pPr>
              <w:pStyle w:val="Tabelleninhalt"/>
            </w:pP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CC553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</w:tbl>
    <w:p w14:paraId="630EC42A" w14:textId="77777777" w:rsidR="00D36552" w:rsidRPr="00D36552" w:rsidRDefault="00D62895" w:rsidP="00D36552">
      <w:pPr>
        <w:pStyle w:val="Beschriftung"/>
        <w:rPr>
          <w:noProof/>
        </w:rPr>
      </w:pPr>
      <w:bookmarkStart w:id="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8F3A93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3"/>
    </w:p>
    <w:p w14:paraId="48887AF7" w14:textId="77777777" w:rsidR="00D62895" w:rsidRPr="009803BD" w:rsidRDefault="00D62895" w:rsidP="00D62895"/>
    <w:p w14:paraId="36E22B4D" w14:textId="77777777" w:rsidR="00D62895" w:rsidRDefault="00D62895" w:rsidP="00D62895">
      <w:pPr>
        <w:sectPr w:rsidR="00D62895" w:rsidSect="00A7508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709" w:gutter="0"/>
          <w:cols w:space="708"/>
          <w:docGrid w:linePitch="360"/>
        </w:sectPr>
      </w:pPr>
    </w:p>
    <w:p w14:paraId="1DA3ED16" w14:textId="77777777" w:rsidR="00E421E7" w:rsidRDefault="00E421E7" w:rsidP="00E421E7">
      <w:pPr>
        <w:pStyle w:val="berschrift1"/>
      </w:pPr>
      <w:bookmarkStart w:id="4" w:name="_Toc449701430"/>
      <w:bookmarkStart w:id="5" w:name="_Toc303332170"/>
      <w:bookmarkStart w:id="6" w:name="_Toc269125073"/>
      <w:r>
        <w:lastRenderedPageBreak/>
        <w:t>Einleitung</w:t>
      </w:r>
      <w:bookmarkEnd w:id="4"/>
    </w:p>
    <w:p w14:paraId="34CB1CBD" w14:textId="77777777" w:rsidR="00E421E7" w:rsidRPr="00052382" w:rsidRDefault="00E421E7" w:rsidP="00E421E7">
      <w:pPr>
        <w:pStyle w:val="berschrift2"/>
        <w:rPr>
          <w:rFonts w:cs="Arial"/>
        </w:rPr>
      </w:pPr>
      <w:bookmarkStart w:id="7" w:name="_Toc449701431"/>
      <w:r w:rsidRPr="00052382">
        <w:rPr>
          <w:rFonts w:cs="Arial"/>
        </w:rPr>
        <w:t>Sinn und Zweck</w:t>
      </w:r>
      <w:bookmarkEnd w:id="5"/>
      <w:bookmarkEnd w:id="7"/>
    </w:p>
    <w:p w14:paraId="6F1A5DE4" w14:textId="01E6DBF5" w:rsidR="00812836" w:rsidRDefault="00E421E7" w:rsidP="00812836">
      <w:r>
        <w:t xml:space="preserve">Das </w:t>
      </w:r>
      <w:proofErr w:type="spellStart"/>
      <w:r>
        <w:t>v</w:t>
      </w:r>
      <w:bookmarkStart w:id="8" w:name="_Toc303332171"/>
      <w:r w:rsidR="00812836">
        <w:t>orliegende</w:t>
      </w:r>
      <w:proofErr w:type="spellEnd"/>
      <w:r w:rsidR="00812836">
        <w:t xml:space="preserve"> </w:t>
      </w:r>
      <w:proofErr w:type="spellStart"/>
      <w:r w:rsidR="00812836">
        <w:t>Dokument</w:t>
      </w:r>
      <w:proofErr w:type="spellEnd"/>
      <w:r w:rsidR="00812836">
        <w:t xml:space="preserve"> </w:t>
      </w:r>
      <w:proofErr w:type="spellStart"/>
      <w:r w:rsidR="00812836">
        <w:t>beschreibt</w:t>
      </w:r>
      <w:proofErr w:type="spellEnd"/>
      <w:r w:rsidR="00812836">
        <w:t>…</w:t>
      </w:r>
    </w:p>
    <w:p w14:paraId="1090EB06" w14:textId="77777777" w:rsidR="00471D88" w:rsidRDefault="00471D88" w:rsidP="00812836"/>
    <w:p w14:paraId="6190EEDC" w14:textId="5B310056" w:rsidR="00E421E7" w:rsidRPr="00052382" w:rsidRDefault="00471D88" w:rsidP="00812836">
      <w:pPr>
        <w:pStyle w:val="berschrift2"/>
      </w:pPr>
      <w:bookmarkStart w:id="9" w:name="_Toc449701432"/>
      <w:r>
        <w:br/>
      </w:r>
      <w:r w:rsidR="00E421E7" w:rsidRPr="00052382">
        <w:t>Referenzdokumente</w:t>
      </w:r>
      <w:bookmarkEnd w:id="8"/>
      <w:bookmarkEnd w:id="9"/>
    </w:p>
    <w:p w14:paraId="102851A8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10" w:name="_Ref277058767"/>
      <w:r>
        <w:rPr>
          <w:rFonts w:cs="Arial"/>
        </w:rPr>
        <w:t>…</w:t>
      </w:r>
    </w:p>
    <w:p w14:paraId="75D14470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783B758B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11" w:name="_Toc303332173"/>
      <w:bookmarkStart w:id="12" w:name="_Toc449701433"/>
      <w:bookmarkEnd w:id="10"/>
      <w:r w:rsidRPr="00052382">
        <w:rPr>
          <w:rFonts w:cs="Arial"/>
        </w:rPr>
        <w:t>Abkürzungen</w:t>
      </w:r>
      <w:bookmarkEnd w:id="11"/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73E761F1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95540" w14:textId="77777777" w:rsidR="00E421E7" w:rsidRPr="00052382" w:rsidRDefault="00E421E7" w:rsidP="0076568B">
            <w:pPr>
              <w:pStyle w:val="Tabelleninhalt"/>
              <w:rPr>
                <w:b/>
              </w:rPr>
            </w:pPr>
            <w:r w:rsidRPr="00052382">
              <w:rPr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E8468E" w14:textId="77777777" w:rsidR="00E421E7" w:rsidRPr="00052382" w:rsidRDefault="00E421E7" w:rsidP="0076568B">
            <w:pPr>
              <w:pStyle w:val="Tabelleninhalt"/>
              <w:rPr>
                <w:b/>
              </w:rPr>
            </w:pPr>
            <w:r w:rsidRPr="00052382">
              <w:rPr>
                <w:b/>
              </w:rPr>
              <w:t>Beschreibung</w:t>
            </w:r>
          </w:p>
        </w:tc>
      </w:tr>
      <w:tr w:rsidR="00E421E7" w:rsidRPr="00052382" w14:paraId="02A7E586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48C6" w14:textId="77777777" w:rsidR="00E421E7" w:rsidRDefault="00E421E7" w:rsidP="0076568B">
            <w:pPr>
              <w:pStyle w:val="Tabelleninhalt"/>
            </w:pPr>
            <w: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8EE5" w14:textId="77777777" w:rsidR="00E421E7" w:rsidRPr="00252174" w:rsidRDefault="00E421E7" w:rsidP="0076568B">
            <w:pPr>
              <w:pStyle w:val="Tabelleninhalt"/>
            </w:pPr>
            <w:r w:rsidRPr="00252174">
              <w:rPr>
                <w:b/>
              </w:rPr>
              <w:t>N</w:t>
            </w:r>
            <w:r w:rsidRPr="00252174">
              <w:t xml:space="preserve">oser </w:t>
            </w:r>
            <w:r w:rsidRPr="00252174">
              <w:rPr>
                <w:b/>
              </w:rPr>
              <w:t>Y</w:t>
            </w:r>
            <w:r w:rsidRPr="00252174">
              <w:t xml:space="preserve">oung </w:t>
            </w:r>
            <w:r w:rsidRPr="00252174">
              <w:rPr>
                <w:b/>
              </w:rPr>
              <w:t>P</w:t>
            </w:r>
            <w:r w:rsidRPr="00252174">
              <w:t>rofessionals</w:t>
            </w:r>
          </w:p>
        </w:tc>
      </w:tr>
    </w:tbl>
    <w:p w14:paraId="7E1D02BE" w14:textId="77777777" w:rsidR="00E421E7" w:rsidRPr="00052382" w:rsidRDefault="00E421E7" w:rsidP="00E421E7">
      <w:pPr>
        <w:pStyle w:val="Beschriftung"/>
        <w:rPr>
          <w:rFonts w:cs="Arial"/>
        </w:rPr>
      </w:pPr>
      <w:bookmarkStart w:id="13" w:name="_Toc292438419"/>
      <w:bookmarkStart w:id="14" w:name="_Toc303332063"/>
      <w:bookmarkStart w:id="1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8F3A93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13"/>
      <w:bookmarkEnd w:id="14"/>
      <w:bookmarkEnd w:id="15"/>
    </w:p>
    <w:bookmarkEnd w:id="6"/>
    <w:p w14:paraId="39FF34A7" w14:textId="58148EB5" w:rsidR="00E421E7" w:rsidRDefault="00E421E7" w:rsidP="00812836">
      <w:pPr>
        <w:pStyle w:val="berschrift1"/>
      </w:pPr>
      <w:r>
        <w:br w:type="page"/>
      </w:r>
      <w:r w:rsidR="00E90C4A">
        <w:lastRenderedPageBreak/>
        <w:t>Projektbeschrieb</w:t>
      </w:r>
    </w:p>
    <w:p w14:paraId="75E16182" w14:textId="678F555E" w:rsidR="0010642E" w:rsidRDefault="00EB2518" w:rsidP="00812836">
      <w:r>
        <w:t xml:space="preserve">Ich will </w:t>
      </w:r>
      <w:proofErr w:type="spellStart"/>
      <w:r>
        <w:t>eine</w:t>
      </w:r>
      <w:proofErr w:type="spellEnd"/>
      <w:r>
        <w:t xml:space="preserve"> </w:t>
      </w:r>
      <w:proofErr w:type="spellStart"/>
      <w:r w:rsidR="00A66FFC">
        <w:t>Ferienjob</w:t>
      </w:r>
      <w:proofErr w:type="spellEnd"/>
      <w:r>
        <w:t xml:space="preserve"> </w:t>
      </w:r>
      <w:proofErr w:type="spellStart"/>
      <w:r>
        <w:t>Vermittlung</w:t>
      </w:r>
      <w:proofErr w:type="spellEnd"/>
      <w:r>
        <w:t xml:space="preserve"> </w:t>
      </w:r>
      <w:proofErr w:type="spellStart"/>
      <w:r>
        <w:t>machen</w:t>
      </w:r>
      <w:proofErr w:type="spellEnd"/>
      <w:r>
        <w:t>.</w:t>
      </w:r>
      <w:r w:rsidR="00342AF7">
        <w:t xml:space="preserve"> Es </w:t>
      </w:r>
      <w:proofErr w:type="spellStart"/>
      <w:r w:rsidR="00342AF7">
        <w:t>gibt</w:t>
      </w:r>
      <w:proofErr w:type="spellEnd"/>
      <w:r w:rsidR="00342AF7">
        <w:t xml:space="preserve"> User </w:t>
      </w:r>
      <w:proofErr w:type="spellStart"/>
      <w:r w:rsidR="00342AF7">
        <w:t>mit</w:t>
      </w:r>
      <w:proofErr w:type="spellEnd"/>
      <w:r w:rsidR="00342AF7">
        <w:t xml:space="preserve"> </w:t>
      </w:r>
      <w:proofErr w:type="spellStart"/>
      <w:r w:rsidR="00342AF7">
        <w:t>Proportionen</w:t>
      </w:r>
      <w:proofErr w:type="spellEnd"/>
      <w:r w:rsidR="00342AF7">
        <w:t xml:space="preserve">. </w:t>
      </w:r>
      <w:proofErr w:type="spellStart"/>
      <w:r w:rsidR="00342AF7">
        <w:t>Diese</w:t>
      </w:r>
      <w:proofErr w:type="spellEnd"/>
      <w:r w:rsidR="00342AF7">
        <w:t xml:space="preserve"> </w:t>
      </w:r>
      <w:proofErr w:type="spellStart"/>
      <w:r w:rsidR="00342AF7">
        <w:t>können</w:t>
      </w:r>
      <w:proofErr w:type="spellEnd"/>
      <w:r w:rsidR="00342AF7">
        <w:t xml:space="preserve"> </w:t>
      </w:r>
      <w:proofErr w:type="spellStart"/>
      <w:r w:rsidR="00342AF7">
        <w:t>entweder</w:t>
      </w:r>
      <w:proofErr w:type="spellEnd"/>
      <w:r w:rsidR="00342AF7">
        <w:t xml:space="preserve"> </w:t>
      </w:r>
      <w:r w:rsidR="00952D55">
        <w:t xml:space="preserve">Jobs </w:t>
      </w:r>
      <w:proofErr w:type="spellStart"/>
      <w:r w:rsidR="00952D55">
        <w:t>ausschreiben</w:t>
      </w:r>
      <w:proofErr w:type="spellEnd"/>
      <w:r w:rsidR="00952D55">
        <w:t xml:space="preserve"> </w:t>
      </w:r>
      <w:proofErr w:type="spellStart"/>
      <w:r w:rsidR="00952D55">
        <w:t>oder</w:t>
      </w:r>
      <w:proofErr w:type="spellEnd"/>
      <w:r w:rsidR="00952D55">
        <w:t xml:space="preserve"> </w:t>
      </w:r>
      <w:proofErr w:type="spellStart"/>
      <w:r w:rsidR="00952D55">
        <w:t>annehmen</w:t>
      </w:r>
      <w:proofErr w:type="spellEnd"/>
      <w:r w:rsidR="00952D55">
        <w:t xml:space="preserve">. Es </w:t>
      </w:r>
      <w:proofErr w:type="spellStart"/>
      <w:r w:rsidR="00952D55">
        <w:t>gibt</w:t>
      </w:r>
      <w:proofErr w:type="spellEnd"/>
      <w:r w:rsidR="00952D55">
        <w:t xml:space="preserve"> «Jobs» </w:t>
      </w:r>
      <w:proofErr w:type="spellStart"/>
      <w:r w:rsidR="00952D55">
        <w:t>mit</w:t>
      </w:r>
      <w:proofErr w:type="spellEnd"/>
      <w:r w:rsidR="00952D55">
        <w:t xml:space="preserve"> </w:t>
      </w:r>
      <w:proofErr w:type="spellStart"/>
      <w:r w:rsidR="00952D55">
        <w:t>immer</w:t>
      </w:r>
      <w:proofErr w:type="spellEnd"/>
      <w:r w:rsidR="00952D55">
        <w:t xml:space="preserve"> </w:t>
      </w:r>
      <w:proofErr w:type="spellStart"/>
      <w:r w:rsidR="00952D55">
        <w:t>gleichen</w:t>
      </w:r>
      <w:proofErr w:type="spellEnd"/>
      <w:r w:rsidR="00952D55">
        <w:t xml:space="preserve"> </w:t>
      </w:r>
      <w:proofErr w:type="spellStart"/>
      <w:r w:rsidR="00952D55">
        <w:t>Attributen</w:t>
      </w:r>
      <w:proofErr w:type="spellEnd"/>
      <w:r w:rsidR="00952D55">
        <w:t xml:space="preserve"> </w:t>
      </w:r>
      <w:proofErr w:type="spellStart"/>
      <w:r w:rsidR="00952D55">
        <w:t>wie</w:t>
      </w:r>
      <w:proofErr w:type="spellEnd"/>
      <w:r w:rsidR="00952D55">
        <w:t xml:space="preserve"> </w:t>
      </w:r>
      <w:proofErr w:type="spellStart"/>
      <w:r w:rsidR="00952D55">
        <w:t>zb</w:t>
      </w:r>
      <w:proofErr w:type="spellEnd"/>
      <w:r w:rsidR="00A66FFC">
        <w:t>.</w:t>
      </w:r>
      <w:r w:rsidR="00952D55">
        <w:t xml:space="preserve"> </w:t>
      </w:r>
      <w:r w:rsidR="00A66FFC">
        <w:t xml:space="preserve">Titel </w:t>
      </w:r>
      <w:proofErr w:type="spellStart"/>
      <w:r w:rsidR="00A66FFC">
        <w:t>Beschreibung</w:t>
      </w:r>
      <w:proofErr w:type="spellEnd"/>
      <w:r w:rsidR="00A66FFC">
        <w:t xml:space="preserve"> </w:t>
      </w:r>
      <w:proofErr w:type="spellStart"/>
      <w:r w:rsidR="00A66FFC">
        <w:t>Bezahlung</w:t>
      </w:r>
      <w:proofErr w:type="spellEnd"/>
      <w:r w:rsidR="00A66FFC">
        <w:t xml:space="preserve"> etc. </w:t>
      </w:r>
      <w:proofErr w:type="spellStart"/>
      <w:r w:rsidR="00A66FFC">
        <w:t>Diese</w:t>
      </w:r>
      <w:proofErr w:type="spellEnd"/>
      <w:r w:rsidR="00A66FFC">
        <w:t xml:space="preserve"> </w:t>
      </w:r>
      <w:proofErr w:type="spellStart"/>
      <w:r w:rsidR="00A66FFC">
        <w:t>können</w:t>
      </w:r>
      <w:proofErr w:type="spellEnd"/>
      <w:r w:rsidR="00A66FFC">
        <w:t xml:space="preserve"> 3 </w:t>
      </w:r>
      <w:proofErr w:type="spellStart"/>
      <w:r w:rsidR="00A66FFC">
        <w:t>Statuse</w:t>
      </w:r>
      <w:proofErr w:type="spellEnd"/>
      <w:r w:rsidR="00A66FFC">
        <w:t xml:space="preserve"> </w:t>
      </w:r>
      <w:proofErr w:type="spellStart"/>
      <w:r w:rsidR="00A66FFC">
        <w:t>haben</w:t>
      </w:r>
      <w:proofErr w:type="spellEnd"/>
      <w:r w:rsidR="00A66FFC">
        <w:t xml:space="preserve">, Offen, In Arbeit </w:t>
      </w:r>
      <w:proofErr w:type="spellStart"/>
      <w:r w:rsidR="00A66FFC">
        <w:t>oder</w:t>
      </w:r>
      <w:proofErr w:type="spellEnd"/>
      <w:r w:rsidR="00A66FFC">
        <w:t xml:space="preserve"> </w:t>
      </w:r>
      <w:proofErr w:type="spellStart"/>
      <w:r w:rsidR="0010642E">
        <w:t>beendet</w:t>
      </w:r>
      <w:proofErr w:type="spellEnd"/>
      <w:r w:rsidR="00426B92">
        <w:t xml:space="preserve">. Es </w:t>
      </w:r>
      <w:proofErr w:type="spellStart"/>
      <w:r w:rsidR="00426B92">
        <w:t>gibt</w:t>
      </w:r>
      <w:proofErr w:type="spellEnd"/>
      <w:r w:rsidR="00426B92">
        <w:t xml:space="preserve"> </w:t>
      </w:r>
      <w:proofErr w:type="spellStart"/>
      <w:r w:rsidR="00426B92">
        <w:t>eine</w:t>
      </w:r>
      <w:proofErr w:type="spellEnd"/>
      <w:r w:rsidR="00426B92">
        <w:t xml:space="preserve"> </w:t>
      </w:r>
      <w:proofErr w:type="spellStart"/>
      <w:r w:rsidR="0010642E">
        <w:t>Übersicht</w:t>
      </w:r>
      <w:proofErr w:type="spellEnd"/>
      <w:r w:rsidR="00426B92">
        <w:t xml:space="preserve"> </w:t>
      </w:r>
      <w:proofErr w:type="spellStart"/>
      <w:r w:rsidR="00426B92">
        <w:t>über</w:t>
      </w:r>
      <w:proofErr w:type="spellEnd"/>
      <w:r w:rsidR="00426B92">
        <w:t xml:space="preserve"> alle Jobs, und die Jobs in </w:t>
      </w:r>
      <w:proofErr w:type="spellStart"/>
      <w:r w:rsidR="00426B92">
        <w:t>einzelnen</w:t>
      </w:r>
      <w:proofErr w:type="spellEnd"/>
      <w:r w:rsidR="00426B92">
        <w:t xml:space="preserve"> </w:t>
      </w:r>
      <w:proofErr w:type="spellStart"/>
      <w:r w:rsidR="0010642E">
        <w:t>Statusen</w:t>
      </w:r>
      <w:proofErr w:type="spellEnd"/>
      <w:r w:rsidR="0010642E">
        <w:t>.</w:t>
      </w:r>
      <w:r w:rsidR="00C55FB7">
        <w:t xml:space="preserve"> </w:t>
      </w:r>
      <w:proofErr w:type="spellStart"/>
      <w:r w:rsidR="00C55FB7">
        <w:t>Als</w:t>
      </w:r>
      <w:proofErr w:type="spellEnd"/>
      <w:r w:rsidR="00C55FB7">
        <w:t xml:space="preserve"> </w:t>
      </w:r>
      <w:proofErr w:type="spellStart"/>
      <w:r w:rsidR="00C55FB7">
        <w:t>eingeloggter</w:t>
      </w:r>
      <w:proofErr w:type="spellEnd"/>
      <w:r w:rsidR="00C55FB7">
        <w:t xml:space="preserve"> User </w:t>
      </w:r>
      <w:proofErr w:type="spellStart"/>
      <w:r w:rsidR="00C55FB7">
        <w:t>kann</w:t>
      </w:r>
      <w:proofErr w:type="spellEnd"/>
      <w:r w:rsidR="00C55FB7">
        <w:t xml:space="preserve"> man Jobs </w:t>
      </w:r>
      <w:proofErr w:type="spellStart"/>
      <w:r w:rsidR="00C55FB7">
        <w:t>erstellen</w:t>
      </w:r>
      <w:proofErr w:type="spellEnd"/>
      <w:r w:rsidR="00C55FB7">
        <w:t xml:space="preserve">, </w:t>
      </w:r>
      <w:proofErr w:type="spellStart"/>
      <w:r w:rsidR="00C55FB7">
        <w:t>annehmen</w:t>
      </w:r>
      <w:proofErr w:type="spellEnd"/>
      <w:r w:rsidR="00C55FB7">
        <w:t xml:space="preserve"> und </w:t>
      </w:r>
      <w:proofErr w:type="spellStart"/>
      <w:r w:rsidR="00C55FB7">
        <w:t>beenden</w:t>
      </w:r>
      <w:proofErr w:type="spellEnd"/>
      <w:r w:rsidR="00C55FB7">
        <w:t>.</w:t>
      </w:r>
    </w:p>
    <w:p w14:paraId="178F55B5" w14:textId="77777777" w:rsidR="007903C3" w:rsidRPr="00812836" w:rsidRDefault="007903C3" w:rsidP="00812836"/>
    <w:p w14:paraId="54FACB81" w14:textId="1C776F58" w:rsidR="00812836" w:rsidRDefault="00E90C4A" w:rsidP="00E90C4A">
      <w:pPr>
        <w:pStyle w:val="berschrift1"/>
      </w:pPr>
      <w:r>
        <w:t>Planung</w:t>
      </w:r>
    </w:p>
    <w:p w14:paraId="2CF731A7" w14:textId="7FCE0008" w:rsidR="00E90C4A" w:rsidRDefault="00642EE5" w:rsidP="00E90C4A">
      <w:pPr>
        <w:pStyle w:val="berschrift2"/>
      </w:pPr>
      <w:proofErr w:type="spellStart"/>
      <w:r>
        <w:t>UseCase</w:t>
      </w:r>
      <w:proofErr w:type="spellEnd"/>
      <w:r>
        <w:t xml:space="preserve"> Diagramm</w:t>
      </w:r>
    </w:p>
    <w:p w14:paraId="1CE43CDA" w14:textId="531E32E4" w:rsidR="00642EE5" w:rsidRDefault="00642EE5" w:rsidP="00642EE5">
      <w:r w:rsidRPr="00642EE5">
        <w:rPr>
          <w:noProof/>
        </w:rPr>
        <w:drawing>
          <wp:inline distT="0" distB="0" distL="0" distR="0" wp14:anchorId="5C5EF526" wp14:editId="5055D794">
            <wp:extent cx="5939790" cy="3044190"/>
            <wp:effectExtent l="0" t="0" r="381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77AC" w14:textId="0DDA846C" w:rsidR="00C55FB7" w:rsidRDefault="00C55FB7" w:rsidP="00C55FB7">
      <w:pPr>
        <w:pStyle w:val="berschrift2"/>
      </w:pPr>
      <w:proofErr w:type="spellStart"/>
      <w:r>
        <w:lastRenderedPageBreak/>
        <w:t>Plann</w:t>
      </w:r>
      <w:r w:rsidR="00491DB7">
        <w:t>ed</w:t>
      </w:r>
      <w:proofErr w:type="spellEnd"/>
      <w:r w:rsidR="00491DB7">
        <w:t xml:space="preserve"> </w:t>
      </w:r>
      <w:r>
        <w:t>Class</w:t>
      </w:r>
      <w:r w:rsidR="00491DB7">
        <w:t xml:space="preserve"> </w:t>
      </w:r>
      <w:proofErr w:type="spellStart"/>
      <w:r>
        <w:t>D</w:t>
      </w:r>
      <w:r w:rsidR="00491DB7">
        <w:t>ia</w:t>
      </w:r>
      <w:r>
        <w:t>gram</w:t>
      </w:r>
      <w:proofErr w:type="spellEnd"/>
    </w:p>
    <w:p w14:paraId="2E323B9C" w14:textId="2011318A" w:rsidR="00BD5FCB" w:rsidRPr="00BD5FCB" w:rsidRDefault="00491DB7" w:rsidP="00BD5FCB">
      <w:pPr>
        <w:rPr>
          <w:lang w:val="de-CH"/>
        </w:rPr>
      </w:pPr>
      <w:r w:rsidRPr="00491DB7">
        <w:rPr>
          <w:lang w:val="de-CH"/>
        </w:rPr>
        <w:drawing>
          <wp:inline distT="0" distB="0" distL="0" distR="0" wp14:anchorId="4EA63EDE" wp14:editId="1297AF22">
            <wp:extent cx="5939790" cy="3286760"/>
            <wp:effectExtent l="0" t="0" r="381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A52" w14:textId="576EB745" w:rsidR="00174B2A" w:rsidRDefault="009C2CB4" w:rsidP="009C2CB4">
      <w:pPr>
        <w:pStyle w:val="berschrift2"/>
      </w:pPr>
      <w:r w:rsidRPr="009C2CB4">
        <w:drawing>
          <wp:anchor distT="0" distB="0" distL="114300" distR="114300" simplePos="0" relativeHeight="251658240" behindDoc="0" locked="0" layoutInCell="1" allowOverlap="1" wp14:anchorId="15017A40" wp14:editId="363AAE0D">
            <wp:simplePos x="0" y="0"/>
            <wp:positionH relativeFrom="column">
              <wp:posOffset>108779</wp:posOffset>
            </wp:positionH>
            <wp:positionV relativeFrom="paragraph">
              <wp:posOffset>589418</wp:posOffset>
            </wp:positionV>
            <wp:extent cx="5939790" cy="3364865"/>
            <wp:effectExtent l="0" t="0" r="3810" b="698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FCB">
        <w:t xml:space="preserve">Updated </w:t>
      </w:r>
      <w:proofErr w:type="spellStart"/>
      <w:r w:rsidR="00BD5FCB">
        <w:t>ClassDiagra</w:t>
      </w:r>
      <w:r>
        <w:t>m</w:t>
      </w:r>
      <w:proofErr w:type="spellEnd"/>
      <w:r w:rsidRPr="009C2CB4">
        <w:t xml:space="preserve"> </w:t>
      </w:r>
      <w:r w:rsidR="00174B2A">
        <w:br w:type="page"/>
      </w:r>
    </w:p>
    <w:p w14:paraId="7F62D242" w14:textId="300B23F3" w:rsidR="0018659F" w:rsidRDefault="00642EE5" w:rsidP="003D06C3">
      <w:pPr>
        <w:pStyle w:val="berschrift2"/>
      </w:pPr>
      <w:proofErr w:type="spellStart"/>
      <w:r>
        <w:lastRenderedPageBreak/>
        <w:t>UseCase</w:t>
      </w:r>
      <w:proofErr w:type="spellEnd"/>
      <w:r>
        <w:t xml:space="preserve"> Beschreibung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5"/>
      </w:tblGrid>
      <w:tr w:rsidR="0018659F" w:rsidRPr="008C63C7" w14:paraId="37F60173" w14:textId="77777777" w:rsidTr="00B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</w:tcPr>
          <w:p w14:paraId="136E0761" w14:textId="77777777" w:rsidR="0018659F" w:rsidRPr="008C63C7" w:rsidRDefault="0018659F" w:rsidP="001116D4">
            <w:pPr>
              <w:rPr>
                <w:noProof/>
                <w:lang w:val="en-GB" w:eastAsia="de-DE"/>
              </w:rPr>
            </w:pPr>
            <w:bookmarkStart w:id="16" w:name="_Hlk66091291"/>
            <w:r w:rsidRPr="008C63C7"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655" w:type="dxa"/>
          </w:tcPr>
          <w:p w14:paraId="7F1DDEB7" w14:textId="5196D864" w:rsidR="0018659F" w:rsidRPr="008C63C7" w:rsidRDefault="007903C3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Login </w:t>
            </w:r>
          </w:p>
        </w:tc>
      </w:tr>
      <w:tr w:rsidR="0018659F" w:rsidRPr="008C63C7" w14:paraId="75E8C9E6" w14:textId="77777777" w:rsidTr="00BA7F73">
        <w:tc>
          <w:tcPr>
            <w:tcW w:w="2694" w:type="dxa"/>
          </w:tcPr>
          <w:p w14:paraId="73A27310" w14:textId="77777777" w:rsidR="0018659F" w:rsidRPr="008C63C7" w:rsidRDefault="0018659F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655" w:type="dxa"/>
          </w:tcPr>
          <w:p w14:paraId="3E87AC46" w14:textId="74F6DF6E" w:rsidR="0018659F" w:rsidRPr="008C63C7" w:rsidRDefault="007903C3" w:rsidP="00B83E25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Es existiert ein Account mit de</w:t>
            </w:r>
            <w:r w:rsidR="00B83E25">
              <w:rPr>
                <w:noProof/>
                <w:lang w:val="en-GB" w:eastAsia="de-DE"/>
              </w:rPr>
              <w:t>r angegeben Email und Passwort</w:t>
            </w:r>
          </w:p>
        </w:tc>
      </w:tr>
      <w:tr w:rsidR="0018659F" w:rsidRPr="008C63C7" w14:paraId="4549ADBE" w14:textId="77777777" w:rsidTr="00BA7F73">
        <w:tc>
          <w:tcPr>
            <w:tcW w:w="2694" w:type="dxa"/>
          </w:tcPr>
          <w:p w14:paraId="7E967FE7" w14:textId="77777777" w:rsidR="0018659F" w:rsidRPr="008C63C7" w:rsidRDefault="0018659F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655" w:type="dxa"/>
          </w:tcPr>
          <w:p w14:paraId="4A65FA8C" w14:textId="41E994D0" w:rsidR="0018659F" w:rsidRPr="008C63C7" w:rsidRDefault="00B83E25" w:rsidP="00C15A6E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loggt sich mit validen Daten ein</w:t>
            </w:r>
            <w:r w:rsidR="005D266F">
              <w:rPr>
                <w:noProof/>
                <w:lang w:val="en-GB" w:eastAsia="de-DE"/>
              </w:rPr>
              <w:t xml:space="preserve">. Er erhält eine Übersicht über die ausführbaren Aktionen, </w:t>
            </w:r>
            <w:r w:rsidR="00C15A6E">
              <w:rPr>
                <w:noProof/>
                <w:lang w:val="en-GB" w:eastAsia="de-DE"/>
              </w:rPr>
              <w:t>Logout, Create Job, Accept Job und View Jobs.</w:t>
            </w:r>
          </w:p>
        </w:tc>
      </w:tr>
      <w:tr w:rsidR="0018659F" w:rsidRPr="008C63C7" w14:paraId="3A7680AC" w14:textId="77777777" w:rsidTr="00BA7F73">
        <w:tc>
          <w:tcPr>
            <w:tcW w:w="2694" w:type="dxa"/>
          </w:tcPr>
          <w:p w14:paraId="369B268B" w14:textId="77777777" w:rsidR="0018659F" w:rsidRPr="008C63C7" w:rsidRDefault="0018659F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655" w:type="dxa"/>
          </w:tcPr>
          <w:p w14:paraId="3A67C828" w14:textId="0A093415" w:rsidR="0018659F" w:rsidRPr="008C63C7" w:rsidRDefault="00887408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Er eingeloggte User erhält eine Übersicht über die ausführbaren Aktionen: Logout, Create Job, Accept Job und View Jobs.</w:t>
            </w:r>
          </w:p>
        </w:tc>
      </w:tr>
      <w:tr w:rsidR="0018659F" w:rsidRPr="008C63C7" w14:paraId="7EAD1257" w14:textId="77777777" w:rsidTr="00BA7F73">
        <w:tc>
          <w:tcPr>
            <w:tcW w:w="2694" w:type="dxa"/>
          </w:tcPr>
          <w:p w14:paraId="14A02208" w14:textId="77777777" w:rsidR="0018659F" w:rsidRPr="008C63C7" w:rsidRDefault="0018659F" w:rsidP="001116D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655" w:type="dxa"/>
          </w:tcPr>
          <w:p w14:paraId="72C80678" w14:textId="1A966304" w:rsidR="0018659F" w:rsidRPr="008C63C7" w:rsidRDefault="00887408" w:rsidP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Wenn kein Konto mit der angegebenen Email Adresse exisitiert oder das Passwort nicht zu der angegebenen Email Adresse passt wird eine Fehlermeldung angezeigt.</w:t>
            </w:r>
          </w:p>
        </w:tc>
      </w:tr>
      <w:bookmarkEnd w:id="16"/>
    </w:tbl>
    <w:p w14:paraId="2DE05D74" w14:textId="35328E42" w:rsidR="0018659F" w:rsidRDefault="0018659F" w:rsidP="00CA71F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48"/>
        <w:gridCol w:w="6596"/>
      </w:tblGrid>
      <w:tr w:rsidR="00887408" w14:paraId="1E8E5456" w14:textId="77777777" w:rsidTr="00887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0189" w14:textId="77777777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C0EE" w14:textId="0B4515AD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Logout</w:t>
            </w:r>
          </w:p>
        </w:tc>
      </w:tr>
      <w:tr w:rsidR="00887408" w14:paraId="42891587" w14:textId="77777777" w:rsidTr="0088740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33F8" w14:textId="77777777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AF0" w14:textId="2C093D8F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ist eingeloggt.</w:t>
            </w:r>
          </w:p>
          <w:p w14:paraId="3D92C47F" w14:textId="77777777" w:rsidR="00887408" w:rsidRDefault="00887408">
            <w:pPr>
              <w:rPr>
                <w:noProof/>
                <w:lang w:val="en-GB" w:eastAsia="de-DE"/>
              </w:rPr>
            </w:pPr>
          </w:p>
        </w:tc>
      </w:tr>
      <w:tr w:rsidR="00887408" w14:paraId="172DB8B0" w14:textId="77777777" w:rsidTr="0088740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B5BC" w14:textId="77777777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107" w14:textId="2405AD62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wird aus seinem Account ausgelogt</w:t>
            </w:r>
            <w:r w:rsidR="000E4DF9">
              <w:rPr>
                <w:noProof/>
                <w:lang w:val="en-GB" w:eastAsia="de-DE"/>
              </w:rPr>
              <w:t>.</w:t>
            </w:r>
          </w:p>
          <w:p w14:paraId="655F6189" w14:textId="77777777" w:rsidR="00887408" w:rsidRDefault="00887408">
            <w:pPr>
              <w:rPr>
                <w:noProof/>
                <w:lang w:val="en-GB" w:eastAsia="de-DE"/>
              </w:rPr>
            </w:pPr>
          </w:p>
        </w:tc>
      </w:tr>
      <w:tr w:rsidR="00887408" w14:paraId="2B885478" w14:textId="77777777" w:rsidTr="0088740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EB56" w14:textId="77777777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35" w14:textId="08E885DC" w:rsidR="00887408" w:rsidRDefault="000E4DF9" w:rsidP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ausgeloggt User kann nun wieder zwischen Register, Login und View Avaible Jobs auswählen.</w:t>
            </w:r>
          </w:p>
        </w:tc>
      </w:tr>
      <w:tr w:rsidR="00887408" w14:paraId="7C44AD32" w14:textId="77777777" w:rsidTr="0088740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5A7C" w14:textId="77777777" w:rsidR="00887408" w:rsidRDefault="00887408">
            <w:pPr>
              <w:rPr>
                <w:noProof/>
                <w:lang w:val="en-GB" w:eastAsia="de-DE"/>
              </w:rPr>
            </w:pPr>
          </w:p>
          <w:p w14:paraId="09250730" w14:textId="77777777" w:rsidR="00887408" w:rsidRDefault="0088740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C2A2" w14:textId="531529B3" w:rsidR="00887408" w:rsidRDefault="00BA7F73" w:rsidP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</w:tc>
      </w:tr>
    </w:tbl>
    <w:p w14:paraId="6F88578F" w14:textId="287FA14D" w:rsidR="00887408" w:rsidRDefault="00887408" w:rsidP="00CA71F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45"/>
        <w:gridCol w:w="6599"/>
      </w:tblGrid>
      <w:tr w:rsidR="00BA7F73" w14:paraId="655099E2" w14:textId="77777777" w:rsidTr="00B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57E9" w14:textId="77777777" w:rsidR="00BA7F73" w:rsidRDefault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561F" w14:textId="2889B9C2" w:rsidR="00BA7F73" w:rsidRDefault="001D681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See avaible Jobs</w:t>
            </w:r>
          </w:p>
        </w:tc>
      </w:tr>
      <w:tr w:rsidR="00BA7F73" w14:paraId="4848BF7F" w14:textId="77777777" w:rsidTr="00BA7F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5CE6" w14:textId="77777777" w:rsidR="00BA7F73" w:rsidRDefault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FDCE" w14:textId="571C9FEA" w:rsidR="00BA7F73" w:rsidRDefault="0016632D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Es exestieren Jobs/ ein Job welcher den Status “offen” hat</w:t>
            </w:r>
          </w:p>
        </w:tc>
      </w:tr>
      <w:tr w:rsidR="00BA7F73" w14:paraId="72280CFF" w14:textId="77777777" w:rsidTr="00BA7F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4820" w14:textId="77777777" w:rsidR="00BA7F73" w:rsidRDefault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B710" w14:textId="5C382798" w:rsidR="00BA7F73" w:rsidRDefault="0016632D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sieht alle</w:t>
            </w:r>
            <w:r w:rsidR="005A08CB">
              <w:rPr>
                <w:noProof/>
                <w:lang w:val="en-GB" w:eastAsia="de-DE"/>
              </w:rPr>
              <w:t xml:space="preserve"> Jobs welche den Status “offen” haben.</w:t>
            </w:r>
          </w:p>
          <w:p w14:paraId="6A69A692" w14:textId="77777777" w:rsidR="00BA7F73" w:rsidRDefault="00BA7F73">
            <w:pPr>
              <w:rPr>
                <w:noProof/>
                <w:lang w:val="en-GB" w:eastAsia="de-DE"/>
              </w:rPr>
            </w:pPr>
          </w:p>
        </w:tc>
      </w:tr>
      <w:tr w:rsidR="00BA7F73" w14:paraId="6E0AC492" w14:textId="77777777" w:rsidTr="00BA7F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8A4D" w14:textId="77777777" w:rsidR="00BA7F73" w:rsidRDefault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4B04" w14:textId="3CC67DEF" w:rsidR="00BA7F73" w:rsidRDefault="005A08C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Eine Liste wurde ausgeprintet mit allen Jobs</w:t>
            </w:r>
          </w:p>
        </w:tc>
      </w:tr>
      <w:tr w:rsidR="00BA7F73" w14:paraId="5DBE15DD" w14:textId="77777777" w:rsidTr="00BA7F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D63C" w14:textId="77777777" w:rsidR="00BA7F73" w:rsidRDefault="00BA7F73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7E17" w14:textId="51391477" w:rsidR="00BA7F73" w:rsidRDefault="005A08CB" w:rsidP="005A08C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Falls keine Offenen Jobs existieren w</w:t>
            </w:r>
            <w:r w:rsidR="00D04F36">
              <w:rPr>
                <w:noProof/>
                <w:lang w:val="en-GB" w:eastAsia="de-DE"/>
              </w:rPr>
              <w:t>ird eine Fehlermeldung ausgegeben</w:t>
            </w:r>
          </w:p>
        </w:tc>
      </w:tr>
    </w:tbl>
    <w:p w14:paraId="435BD533" w14:textId="002FBBB6" w:rsidR="00BA7F73" w:rsidRDefault="00BA7F73" w:rsidP="00CA71F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46"/>
        <w:gridCol w:w="6598"/>
      </w:tblGrid>
      <w:tr w:rsidR="005B5582" w14:paraId="5775F2A4" w14:textId="77777777" w:rsidTr="00D04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9BA4" w14:textId="77777777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A2DE" w14:textId="209A9506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Create Job</w:t>
            </w:r>
          </w:p>
        </w:tc>
      </w:tr>
      <w:tr w:rsidR="003E1FE3" w14:paraId="7FBCD8F7" w14:textId="77777777" w:rsidTr="00D04F3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6F2B" w14:textId="77777777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4E39" w14:textId="579DB7DE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ist eingeloggt.</w:t>
            </w:r>
          </w:p>
        </w:tc>
      </w:tr>
      <w:tr w:rsidR="003E1FE3" w14:paraId="130C7ECF" w14:textId="77777777" w:rsidTr="00D04F3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6A07" w14:textId="77777777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72A8" w14:textId="2959E36C" w:rsidR="00D04F36" w:rsidRDefault="005B5582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Der User kann einen “Job” erstellen. Dieser hat immer die gleichen Attribute: Titel, Beschreibung, Dauer, </w:t>
            </w:r>
            <w:r w:rsidR="001042D6">
              <w:rPr>
                <w:noProof/>
                <w:lang w:val="en-GB" w:eastAsia="de-DE"/>
              </w:rPr>
              <w:t xml:space="preserve">Ort(Adresse), </w:t>
            </w:r>
            <w:r w:rsidR="00565ECC">
              <w:rPr>
                <w:noProof/>
                <w:lang w:val="en-GB" w:eastAsia="de-DE"/>
              </w:rPr>
              <w:t>Bezahlung pro Stunde</w:t>
            </w:r>
            <w:r w:rsidR="00FD70B0">
              <w:rPr>
                <w:noProof/>
                <w:lang w:val="en-GB" w:eastAsia="de-DE"/>
              </w:rPr>
              <w:t>.</w:t>
            </w:r>
          </w:p>
        </w:tc>
      </w:tr>
      <w:tr w:rsidR="003E1FE3" w14:paraId="7322A863" w14:textId="77777777" w:rsidTr="00D04F3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94A1" w14:textId="77777777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EDAB" w14:textId="5CF061B0" w:rsidR="00D04F36" w:rsidRDefault="00CF0C0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Ein neuer Job wurde erstellt mit dem Status “offen”</w:t>
            </w:r>
          </w:p>
        </w:tc>
      </w:tr>
      <w:tr w:rsidR="003E1FE3" w14:paraId="649ACE50" w14:textId="77777777" w:rsidTr="00D04F3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DAC0" w14:textId="77777777" w:rsidR="00D04F36" w:rsidRDefault="00D04F3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6A11" w14:textId="7028B029" w:rsidR="00D04F36" w:rsidRDefault="00D04F36">
            <w:pPr>
              <w:rPr>
                <w:noProof/>
                <w:lang w:val="en-GB" w:eastAsia="de-DE"/>
              </w:rPr>
            </w:pPr>
          </w:p>
        </w:tc>
      </w:tr>
    </w:tbl>
    <w:p w14:paraId="3FF3E7BE" w14:textId="5F016139" w:rsidR="00AA54A6" w:rsidRDefault="00AA54A6">
      <w:pPr>
        <w:autoSpaceDE/>
        <w:autoSpaceDN/>
        <w:spacing w:after="200" w:line="276" w:lineRule="auto"/>
      </w:pPr>
    </w:p>
    <w:p w14:paraId="13F7F28C" w14:textId="5FF294D0" w:rsidR="00D04F36" w:rsidRDefault="00D04F36" w:rsidP="00CA71F5"/>
    <w:p w14:paraId="7843DDDB" w14:textId="4DFE9784" w:rsidR="00174B2A" w:rsidRDefault="00174B2A" w:rsidP="00CA71F5"/>
    <w:p w14:paraId="3B0783B0" w14:textId="77777777" w:rsidR="00635A13" w:rsidRDefault="00635A13" w:rsidP="00CA71F5"/>
    <w:p w14:paraId="2EAEA5F9" w14:textId="7D2209D6" w:rsidR="00174B2A" w:rsidRDefault="00174B2A" w:rsidP="00CA71F5"/>
    <w:p w14:paraId="1DE0426B" w14:textId="77777777" w:rsidR="00174B2A" w:rsidRDefault="00174B2A" w:rsidP="00CA71F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45"/>
        <w:gridCol w:w="6599"/>
      </w:tblGrid>
      <w:tr w:rsidR="00130279" w14:paraId="55189B0E" w14:textId="77777777" w:rsidTr="00132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9946" w14:textId="77777777" w:rsidR="00132EA8" w:rsidRDefault="00132EA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lastRenderedPageBreak/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CCCD" w14:textId="1B90AF9F" w:rsidR="00132EA8" w:rsidRDefault="00AA54A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Accept Job</w:t>
            </w:r>
          </w:p>
        </w:tc>
      </w:tr>
      <w:tr w:rsidR="00132EA8" w14:paraId="4B60BF1C" w14:textId="77777777" w:rsidTr="00132EA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545C" w14:textId="77777777" w:rsidR="00132EA8" w:rsidRDefault="00132EA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0A10" w14:textId="5C459D93" w:rsidR="00132EA8" w:rsidRDefault="008D572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Es exestiert ein Job und der User ist eingeloggt</w:t>
            </w:r>
          </w:p>
        </w:tc>
      </w:tr>
      <w:tr w:rsidR="00132EA8" w14:paraId="65F2E3EE" w14:textId="77777777" w:rsidTr="00132EA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70F5" w14:textId="77777777" w:rsidR="00132EA8" w:rsidRDefault="00132EA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AE63" w14:textId="41E4ACEA" w:rsidR="00132EA8" w:rsidRDefault="008D572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Ist der User eingeloggt kann er sich für einen Job “anmelden”. Dessen Status wird dann von Offen auf In Progress gesetzt</w:t>
            </w:r>
          </w:p>
        </w:tc>
      </w:tr>
      <w:tr w:rsidR="00132EA8" w14:paraId="6122C5BA" w14:textId="77777777" w:rsidTr="00132EA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04BE" w14:textId="77777777" w:rsidR="00132EA8" w:rsidRDefault="00132EA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D38E" w14:textId="044678E7" w:rsidR="00132EA8" w:rsidRDefault="008D572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Status des Jobs steht auf </w:t>
            </w:r>
            <w:r w:rsidR="00130279">
              <w:rPr>
                <w:noProof/>
                <w:lang w:val="en-GB" w:eastAsia="de-DE"/>
              </w:rPr>
              <w:t>In Progress und im Job steht wer den Job bearbeitet</w:t>
            </w:r>
          </w:p>
        </w:tc>
      </w:tr>
      <w:tr w:rsidR="00132EA8" w14:paraId="18C7257B" w14:textId="77777777" w:rsidTr="00132EA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7F64" w14:textId="77777777" w:rsidR="00132EA8" w:rsidRDefault="00132EA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2549" w14:textId="3F91F7D8" w:rsidR="00132EA8" w:rsidRDefault="00295C3E" w:rsidP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Sollte die der Job schon vergeben sein wird eine Fehlermeldung ausgegeben</w:t>
            </w:r>
          </w:p>
        </w:tc>
      </w:tr>
    </w:tbl>
    <w:p w14:paraId="5723FAEF" w14:textId="76CCFB33" w:rsidR="00132EA8" w:rsidRDefault="00132EA8" w:rsidP="00CA71F5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46"/>
        <w:gridCol w:w="6598"/>
      </w:tblGrid>
      <w:tr w:rsidR="000360F1" w14:paraId="10391753" w14:textId="77777777" w:rsidTr="0003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D6E3" w14:textId="7777777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A97E" w14:textId="7272EB1E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Finish Job</w:t>
            </w:r>
          </w:p>
        </w:tc>
      </w:tr>
      <w:tr w:rsidR="000360F1" w14:paraId="3F51A7FD" w14:textId="77777777" w:rsidTr="000360F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88BD" w14:textId="7777777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6B4" w14:textId="6E93CB4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hat einen Job angenommen und ist eingeloggt</w:t>
            </w:r>
          </w:p>
          <w:p w14:paraId="6D35AD99" w14:textId="77777777" w:rsidR="000360F1" w:rsidRDefault="000360F1">
            <w:pPr>
              <w:rPr>
                <w:noProof/>
                <w:lang w:val="en-GB" w:eastAsia="de-DE"/>
              </w:rPr>
            </w:pPr>
          </w:p>
        </w:tc>
      </w:tr>
      <w:tr w:rsidR="000360F1" w14:paraId="2A78B324" w14:textId="77777777" w:rsidTr="000360F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73D8" w14:textId="7777777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6230" w14:textId="4B1A7054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Der User </w:t>
            </w:r>
            <w:r w:rsidR="00FD4E66">
              <w:rPr>
                <w:noProof/>
                <w:lang w:val="en-GB" w:eastAsia="de-DE"/>
              </w:rPr>
              <w:t>setzt den Status des Jobs auf Finished von In Progress</w:t>
            </w:r>
          </w:p>
        </w:tc>
      </w:tr>
      <w:tr w:rsidR="000360F1" w14:paraId="15F431AC" w14:textId="77777777" w:rsidTr="000360F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2E89" w14:textId="7777777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3A6" w14:textId="7395D4FE" w:rsidR="000360F1" w:rsidRDefault="00FD4E6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Progress steht auf Finished</w:t>
            </w:r>
          </w:p>
        </w:tc>
      </w:tr>
      <w:tr w:rsidR="000360F1" w14:paraId="1A6425F1" w14:textId="77777777" w:rsidTr="000360F1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5929" w14:textId="77777777" w:rsidR="000360F1" w:rsidRDefault="000360F1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749A" w14:textId="20FA215D" w:rsidR="000360F1" w:rsidRDefault="00FD4E66" w:rsidP="00FD4E66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Sollte d</w:t>
            </w:r>
            <w:r w:rsidR="009E5344">
              <w:rPr>
                <w:noProof/>
                <w:lang w:val="en-GB" w:eastAsia="de-DE"/>
              </w:rPr>
              <w:t xml:space="preserve">er angegebene Job </w:t>
            </w:r>
            <w:r w:rsidR="00723E6B">
              <w:rPr>
                <w:noProof/>
                <w:lang w:val="en-GB" w:eastAsia="de-DE"/>
              </w:rPr>
              <w:t xml:space="preserve">nicht geclaimt worden sein </w:t>
            </w:r>
            <w:r w:rsidR="008D70D1">
              <w:rPr>
                <w:noProof/>
                <w:lang w:val="en-GB" w:eastAsia="de-DE"/>
              </w:rPr>
              <w:t>oder einem anderen User gehören</w:t>
            </w:r>
            <w:r w:rsidR="00723E6B">
              <w:rPr>
                <w:noProof/>
                <w:lang w:val="en-GB" w:eastAsia="de-DE"/>
              </w:rPr>
              <w:t xml:space="preserve"> wird eine Meldung ausgegeben</w:t>
            </w:r>
          </w:p>
        </w:tc>
      </w:tr>
    </w:tbl>
    <w:p w14:paraId="30CDCD49" w14:textId="43BB8ACD" w:rsidR="000360F1" w:rsidRDefault="000360F1" w:rsidP="003A704B"/>
    <w:p w14:paraId="345E4849" w14:textId="77777777" w:rsidR="003A704B" w:rsidRPr="00CA71F5" w:rsidRDefault="003A704B" w:rsidP="003A704B">
      <w:r>
        <w:t>Update:</w:t>
      </w:r>
      <w:r>
        <w:br/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38"/>
        <w:gridCol w:w="6606"/>
      </w:tblGrid>
      <w:tr w:rsidR="003A704B" w14:paraId="76DBFC26" w14:textId="77777777" w:rsidTr="00DE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EACB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 Case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3227" w14:textId="224BAA6D" w:rsidR="003A704B" w:rsidRDefault="003B5DF6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listMyInProgressJobs</w:t>
            </w:r>
          </w:p>
        </w:tc>
      </w:tr>
      <w:tr w:rsidR="003A704B" w14:paraId="5A69ED77" w14:textId="77777777" w:rsidTr="00DE52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32EA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379C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User hat einen Job angenommen und ist eingeloggt</w:t>
            </w:r>
          </w:p>
          <w:p w14:paraId="60E55E92" w14:textId="77777777" w:rsidR="003A704B" w:rsidRDefault="003A704B" w:rsidP="00DE52F0">
            <w:pPr>
              <w:rPr>
                <w:noProof/>
                <w:lang w:val="en-GB" w:eastAsia="de-DE"/>
              </w:rPr>
            </w:pPr>
          </w:p>
        </w:tc>
      </w:tr>
      <w:tr w:rsidR="003A704B" w14:paraId="61760A0F" w14:textId="77777777" w:rsidTr="00DE52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D3AF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B82B" w14:textId="3AEC0A13" w:rsidR="003A704B" w:rsidRDefault="000F030F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Es wird eine Liste </w:t>
            </w:r>
            <w:r w:rsidR="008D70D1">
              <w:rPr>
                <w:noProof/>
                <w:lang w:val="en-GB" w:eastAsia="de-DE"/>
              </w:rPr>
              <w:t xml:space="preserve">mit den </w:t>
            </w:r>
            <w:r w:rsidR="00566019">
              <w:rPr>
                <w:noProof/>
                <w:lang w:val="en-GB" w:eastAsia="de-DE"/>
              </w:rPr>
              <w:t>eigenen InProgress Jobs angezeigt</w:t>
            </w:r>
          </w:p>
        </w:tc>
      </w:tr>
      <w:tr w:rsidR="003A704B" w14:paraId="6D63E82A" w14:textId="77777777" w:rsidTr="00DE52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C362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996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Der Progress steht auf Finished</w:t>
            </w:r>
          </w:p>
        </w:tc>
      </w:tr>
      <w:tr w:rsidR="003A704B" w14:paraId="24FFEA69" w14:textId="77777777" w:rsidTr="00DE52F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89F2" w14:textId="77777777" w:rsidR="003A704B" w:rsidRDefault="003A704B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D7F8" w14:textId="600F6816" w:rsidR="003A704B" w:rsidRDefault="00566019" w:rsidP="00DE52F0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Sollte man keinen</w:t>
            </w:r>
            <w:r w:rsidR="00B625F7">
              <w:rPr>
                <w:noProof/>
                <w:lang w:val="en-GB" w:eastAsia="de-DE"/>
              </w:rPr>
              <w:t xml:space="preserve"> InProgress Job haben wird nichts angezeigt und das Menü wieder aufgerufen</w:t>
            </w:r>
          </w:p>
        </w:tc>
      </w:tr>
    </w:tbl>
    <w:p w14:paraId="0CC8A8A0" w14:textId="2A53BD86" w:rsidR="003A704B" w:rsidRDefault="003A704B" w:rsidP="003A704B"/>
    <w:p w14:paraId="699A7533" w14:textId="19B83FB4" w:rsidR="00635A13" w:rsidRDefault="00635A13" w:rsidP="00635A13">
      <w:pPr>
        <w:pStyle w:val="berschrift2"/>
      </w:pPr>
      <w:proofErr w:type="spellStart"/>
      <w:r>
        <w:t>Testing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82"/>
        <w:gridCol w:w="3949"/>
      </w:tblGrid>
      <w:tr w:rsidR="00410887" w:rsidRPr="00410887" w14:paraId="5961A951" w14:textId="6ACA9470" w:rsidTr="0041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82" w:type="dxa"/>
          </w:tcPr>
          <w:p w14:paraId="08950EB3" w14:textId="65DE6A6A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Tests</w:t>
            </w:r>
          </w:p>
        </w:tc>
        <w:tc>
          <w:tcPr>
            <w:tcW w:w="3949" w:type="dxa"/>
          </w:tcPr>
          <w:p w14:paraId="78AD8911" w14:textId="66A89715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 / Failed</w:t>
            </w:r>
          </w:p>
        </w:tc>
      </w:tr>
      <w:tr w:rsidR="00410887" w:rsidRPr="00410887" w14:paraId="542FF5E2" w14:textId="77777777" w:rsidTr="00410887">
        <w:tc>
          <w:tcPr>
            <w:tcW w:w="5282" w:type="dxa"/>
          </w:tcPr>
          <w:p w14:paraId="48E1001D" w14:textId="1BD3157E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Login</w:t>
            </w:r>
          </w:p>
        </w:tc>
        <w:tc>
          <w:tcPr>
            <w:tcW w:w="3949" w:type="dxa"/>
          </w:tcPr>
          <w:p w14:paraId="7ACE3764" w14:textId="14AA7775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410887" w14:paraId="064B6677" w14:textId="45B9B4BF" w:rsidTr="00410887">
        <w:tc>
          <w:tcPr>
            <w:tcW w:w="5282" w:type="dxa"/>
          </w:tcPr>
          <w:p w14:paraId="12A95C6C" w14:textId="77777777" w:rsidR="00410887" w:rsidRPr="00410887" w:rsidRDefault="00410887" w:rsidP="00491CCA">
            <w:pPr>
              <w:rPr>
                <w:noProof/>
                <w:lang w:val="en-GB" w:eastAsia="de-DE"/>
              </w:rPr>
            </w:pPr>
            <w:r w:rsidRPr="00410887">
              <w:rPr>
                <w:noProof/>
                <w:lang w:val="en-GB" w:eastAsia="de-DE"/>
              </w:rPr>
              <w:t>Logout</w:t>
            </w:r>
          </w:p>
        </w:tc>
        <w:tc>
          <w:tcPr>
            <w:tcW w:w="3949" w:type="dxa"/>
          </w:tcPr>
          <w:p w14:paraId="0057D224" w14:textId="1FD8FDA0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410887" w14:paraId="350CD71D" w14:textId="23698E1D" w:rsidTr="00410887">
        <w:tc>
          <w:tcPr>
            <w:tcW w:w="5282" w:type="dxa"/>
          </w:tcPr>
          <w:p w14:paraId="15A6A4CC" w14:textId="77777777" w:rsidR="00410887" w:rsidRPr="00410887" w:rsidRDefault="00410887" w:rsidP="00491CCA">
            <w:pPr>
              <w:rPr>
                <w:noProof/>
                <w:lang w:val="en-GB" w:eastAsia="de-DE"/>
              </w:rPr>
            </w:pPr>
            <w:r w:rsidRPr="00410887">
              <w:rPr>
                <w:noProof/>
                <w:lang w:val="en-GB" w:eastAsia="de-DE"/>
              </w:rPr>
              <w:t>See avaible Jobs</w:t>
            </w:r>
          </w:p>
        </w:tc>
        <w:tc>
          <w:tcPr>
            <w:tcW w:w="3949" w:type="dxa"/>
          </w:tcPr>
          <w:p w14:paraId="237DA59C" w14:textId="7718F21B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410887" w14:paraId="07657B42" w14:textId="78FBC763" w:rsidTr="00410887">
        <w:tc>
          <w:tcPr>
            <w:tcW w:w="5282" w:type="dxa"/>
          </w:tcPr>
          <w:p w14:paraId="48A5456E" w14:textId="77777777" w:rsidR="00410887" w:rsidRPr="00410887" w:rsidRDefault="00410887" w:rsidP="00491CCA">
            <w:pPr>
              <w:rPr>
                <w:noProof/>
                <w:lang w:val="en-GB" w:eastAsia="de-DE"/>
              </w:rPr>
            </w:pPr>
            <w:r w:rsidRPr="00410887">
              <w:rPr>
                <w:noProof/>
                <w:lang w:val="en-GB" w:eastAsia="de-DE"/>
              </w:rPr>
              <w:t>Create Job</w:t>
            </w:r>
          </w:p>
        </w:tc>
        <w:tc>
          <w:tcPr>
            <w:tcW w:w="3949" w:type="dxa"/>
          </w:tcPr>
          <w:p w14:paraId="6E1D29DB" w14:textId="492184BC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410887" w14:paraId="4E6188FB" w14:textId="05F71ACD" w:rsidTr="00410887">
        <w:tc>
          <w:tcPr>
            <w:tcW w:w="5282" w:type="dxa"/>
          </w:tcPr>
          <w:p w14:paraId="5B3654D6" w14:textId="77777777" w:rsidR="00410887" w:rsidRPr="00410887" w:rsidRDefault="00410887" w:rsidP="00491CCA">
            <w:pPr>
              <w:rPr>
                <w:noProof/>
                <w:lang w:val="en-GB" w:eastAsia="de-DE"/>
              </w:rPr>
            </w:pPr>
            <w:r w:rsidRPr="00410887">
              <w:rPr>
                <w:noProof/>
                <w:lang w:val="en-GB" w:eastAsia="de-DE"/>
              </w:rPr>
              <w:t>Accept Job</w:t>
            </w:r>
          </w:p>
        </w:tc>
        <w:tc>
          <w:tcPr>
            <w:tcW w:w="3949" w:type="dxa"/>
          </w:tcPr>
          <w:p w14:paraId="73CBE091" w14:textId="7329D2AA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410887" w14:paraId="001F62CD" w14:textId="25494064" w:rsidTr="00410887">
        <w:tc>
          <w:tcPr>
            <w:tcW w:w="5282" w:type="dxa"/>
          </w:tcPr>
          <w:p w14:paraId="0ED0ECF6" w14:textId="77777777" w:rsidR="00410887" w:rsidRPr="00410887" w:rsidRDefault="00410887" w:rsidP="00491CCA">
            <w:pPr>
              <w:rPr>
                <w:noProof/>
                <w:lang w:val="en-GB" w:eastAsia="de-DE"/>
              </w:rPr>
            </w:pPr>
            <w:r w:rsidRPr="00410887">
              <w:rPr>
                <w:noProof/>
                <w:lang w:val="en-GB" w:eastAsia="de-DE"/>
              </w:rPr>
              <w:t>Finish Job</w:t>
            </w:r>
            <w:r w:rsidRPr="00410887">
              <w:rPr>
                <w:noProof/>
                <w:lang w:val="en-GB" w:eastAsia="de-DE"/>
              </w:rPr>
              <w:t xml:space="preserve"> </w:t>
            </w:r>
          </w:p>
        </w:tc>
        <w:tc>
          <w:tcPr>
            <w:tcW w:w="3949" w:type="dxa"/>
          </w:tcPr>
          <w:p w14:paraId="063802C4" w14:textId="405D1888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  <w:tr w:rsidR="00410887" w:rsidRPr="00635A13" w14:paraId="4DE28C6F" w14:textId="39D31DED" w:rsidTr="00410887">
        <w:tc>
          <w:tcPr>
            <w:tcW w:w="5282" w:type="dxa"/>
          </w:tcPr>
          <w:p w14:paraId="4F1E063F" w14:textId="77777777" w:rsidR="00410887" w:rsidRPr="00635A13" w:rsidRDefault="00410887" w:rsidP="00491CCA">
            <w:pPr>
              <w:rPr>
                <w:lang w:val="de-CH"/>
              </w:rPr>
            </w:pPr>
            <w:r w:rsidRPr="00410887">
              <w:rPr>
                <w:noProof/>
                <w:lang w:val="en-GB" w:eastAsia="de-DE"/>
              </w:rPr>
              <w:t>listMyInProgressJobs</w:t>
            </w:r>
          </w:p>
        </w:tc>
        <w:tc>
          <w:tcPr>
            <w:tcW w:w="3949" w:type="dxa"/>
          </w:tcPr>
          <w:p w14:paraId="732FD04E" w14:textId="2292D6DD" w:rsidR="00410887" w:rsidRPr="00410887" w:rsidRDefault="00410887" w:rsidP="00491CCA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Passed</w:t>
            </w:r>
          </w:p>
        </w:tc>
      </w:tr>
    </w:tbl>
    <w:p w14:paraId="535599DB" w14:textId="545629F9" w:rsidR="00410887" w:rsidRPr="00635A13" w:rsidRDefault="00410887" w:rsidP="00410887">
      <w:pPr>
        <w:rPr>
          <w:lang w:val="de-CH"/>
        </w:rPr>
      </w:pPr>
    </w:p>
    <w:sectPr w:rsidR="00410887" w:rsidRPr="00635A13" w:rsidSect="00E91522">
      <w:footerReference w:type="default" r:id="rId19"/>
      <w:pgSz w:w="11906" w:h="16838" w:code="9"/>
      <w:pgMar w:top="2268" w:right="1134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90F" w14:textId="77777777" w:rsidR="00E002A7" w:rsidRDefault="00E002A7" w:rsidP="00E4787B">
      <w:r>
        <w:separator/>
      </w:r>
    </w:p>
  </w:endnote>
  <w:endnote w:type="continuationSeparator" w:id="0">
    <w:p w14:paraId="79039C13" w14:textId="77777777" w:rsidR="00E002A7" w:rsidRDefault="00E002A7" w:rsidP="00E4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C730" w14:textId="77777777" w:rsidR="006D5503" w:rsidRDefault="009C2CB4" w:rsidP="00E42056">
    <w:pPr>
      <w:pStyle w:val="Fuzeile"/>
      <w:pBdr>
        <w:top w:val="single" w:sz="4" w:space="1" w:color="auto"/>
      </w:pBdr>
      <w:jc w:val="right"/>
    </w:pPr>
    <w:sdt>
      <w:sdtPr>
        <w:id w:val="3509312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D5503">
              <w:rPr>
                <w:lang w:val="de-DE"/>
              </w:rPr>
              <w:t xml:space="preserve">Seite </w:t>
            </w:r>
            <w:r w:rsidR="006D5503">
              <w:rPr>
                <w:b/>
                <w:bCs/>
                <w:sz w:val="24"/>
                <w:szCs w:val="24"/>
              </w:rPr>
              <w:fldChar w:fldCharType="begin"/>
            </w:r>
            <w:r w:rsidR="006D5503">
              <w:rPr>
                <w:b/>
                <w:bCs/>
              </w:rPr>
              <w:instrText>PAGE</w:instrText>
            </w:r>
            <w:r w:rsidR="006D5503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1</w:t>
            </w:r>
            <w:r w:rsidR="006D5503">
              <w:rPr>
                <w:b/>
                <w:bCs/>
                <w:sz w:val="24"/>
                <w:szCs w:val="24"/>
              </w:rPr>
              <w:fldChar w:fldCharType="end"/>
            </w:r>
            <w:r w:rsidR="006D5503">
              <w:rPr>
                <w:lang w:val="de-DE"/>
              </w:rPr>
              <w:t xml:space="preserve"> von </w:t>
            </w:r>
            <w:r w:rsidR="006D5503">
              <w:rPr>
                <w:b/>
                <w:bCs/>
                <w:sz w:val="24"/>
                <w:szCs w:val="24"/>
              </w:rPr>
              <w:fldChar w:fldCharType="begin"/>
            </w:r>
            <w:r w:rsidR="006D5503">
              <w:rPr>
                <w:b/>
                <w:bCs/>
              </w:rPr>
              <w:instrText>NUMPAGES</w:instrText>
            </w:r>
            <w:r w:rsidR="006D5503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6D550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DA21" w14:textId="77777777" w:rsidR="008D7E10" w:rsidRDefault="009C2CB4" w:rsidP="00E42056">
    <w:pPr>
      <w:pStyle w:val="Fuzeile"/>
      <w:pBdr>
        <w:top w:val="single" w:sz="4" w:space="1" w:color="auto"/>
      </w:pBdr>
      <w:jc w:val="right"/>
    </w:pPr>
    <w:sdt>
      <w:sdtPr>
        <w:id w:val="-1147199723"/>
        <w:docPartObj>
          <w:docPartGallery w:val="Page Numbers (Bottom of Page)"/>
          <w:docPartUnique/>
        </w:docPartObj>
      </w:sdtPr>
      <w:sdtEndPr/>
      <w:sdtContent>
        <w:sdt>
          <w:sdtPr>
            <w:id w:val="-1006596855"/>
            <w:docPartObj>
              <w:docPartGallery w:val="Page Numbers (Top of Page)"/>
              <w:docPartUnique/>
            </w:docPartObj>
          </w:sdtPr>
          <w:sdtEndPr/>
          <w:sdtContent>
            <w:r w:rsidR="008D7E10">
              <w:rPr>
                <w:lang w:val="de-DE"/>
              </w:rPr>
              <w:t xml:space="preserve">Seite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PAGE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2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  <w:r w:rsidR="008D7E10">
              <w:rPr>
                <w:lang w:val="de-DE"/>
              </w:rPr>
              <w:t xml:space="preserve"> von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NUMPAGES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1B29" w14:textId="77777777" w:rsidR="008D7E10" w:rsidRDefault="006A73B3" w:rsidP="006A73B3">
    <w:pPr>
      <w:pStyle w:val="Fuzeile"/>
      <w:pBdr>
        <w:top w:val="single" w:sz="4" w:space="1" w:color="auto"/>
      </w:pBdr>
    </w:pPr>
    <w:r>
      <w:rPr>
        <w:rFonts w:cs="Arial"/>
        <w:color w:val="A6A6A6" w:themeColor="background1" w:themeShade="A6"/>
        <w:sz w:val="16"/>
        <w:szCs w:val="16"/>
      </w:rPr>
      <w:fldChar w:fldCharType="begin"/>
    </w:r>
    <w:r>
      <w:rPr>
        <w:rFonts w:cs="Arial"/>
        <w:color w:val="A6A6A6" w:themeColor="background1" w:themeShade="A6"/>
        <w:sz w:val="16"/>
        <w:szCs w:val="16"/>
      </w:rPr>
      <w:instrText xml:space="preserve"> FILENAME  \* Lower \p  \* MERGEFORMAT </w:instrText>
    </w:r>
    <w:r>
      <w:rPr>
        <w:rFonts w:cs="Arial"/>
        <w:color w:val="A6A6A6" w:themeColor="background1" w:themeShade="A6"/>
        <w:sz w:val="16"/>
        <w:szCs w:val="16"/>
      </w:rPr>
      <w:fldChar w:fldCharType="separate"/>
    </w:r>
    <w:r w:rsidR="008F3A93">
      <w:rPr>
        <w:rFonts w:cs="Arial"/>
        <w:noProof/>
        <w:color w:val="A6A6A6" w:themeColor="background1" w:themeShade="A6"/>
        <w:sz w:val="16"/>
        <w:szCs w:val="16"/>
      </w:rPr>
      <w:t>dokument1</w:t>
    </w:r>
    <w:r>
      <w:rPr>
        <w:rFonts w:cs="Arial"/>
        <w:color w:val="A6A6A6" w:themeColor="background1" w:themeShade="A6"/>
        <w:sz w:val="16"/>
        <w:szCs w:val="16"/>
      </w:rPr>
      <w:fldChar w:fldCharType="end"/>
    </w:r>
    <w:r>
      <w:rPr>
        <w:rFonts w:cs="Arial"/>
        <w:color w:val="A6A6A6" w:themeColor="background1" w:themeShade="A6"/>
        <w:sz w:val="16"/>
        <w:szCs w:val="16"/>
      </w:rPr>
      <w:tab/>
    </w:r>
    <w:r>
      <w:rPr>
        <w:rFonts w:cs="Arial"/>
        <w:color w:val="A6A6A6" w:themeColor="background1" w:themeShade="A6"/>
        <w:sz w:val="16"/>
        <w:szCs w:val="16"/>
      </w:rPr>
      <w:tab/>
    </w:r>
    <w:sdt>
      <w:sdtPr>
        <w:id w:val="837894496"/>
        <w:docPartObj>
          <w:docPartGallery w:val="Page Numbers (Bottom of Page)"/>
          <w:docPartUnique/>
        </w:docPartObj>
      </w:sdtPr>
      <w:sdtEndPr/>
      <w:sdtContent>
        <w:sdt>
          <w:sdtPr>
            <w:id w:val="1683558268"/>
            <w:docPartObj>
              <w:docPartGallery w:val="Page Numbers (Top of Page)"/>
              <w:docPartUnique/>
            </w:docPartObj>
          </w:sdtPr>
          <w:sdtEndPr/>
          <w:sdtContent>
            <w:r w:rsidR="008D7E10">
              <w:rPr>
                <w:lang w:val="de-DE"/>
              </w:rPr>
              <w:t xml:space="preserve">Seite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PAGE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  <w:r w:rsidR="008D7E10">
              <w:rPr>
                <w:lang w:val="de-DE"/>
              </w:rPr>
              <w:t xml:space="preserve"> von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NUMPAGES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A409" w14:textId="77777777" w:rsidR="00E002A7" w:rsidRDefault="00E002A7" w:rsidP="00E4787B">
      <w:r>
        <w:separator/>
      </w:r>
    </w:p>
  </w:footnote>
  <w:footnote w:type="continuationSeparator" w:id="0">
    <w:p w14:paraId="67D68A3A" w14:textId="77777777" w:rsidR="00E002A7" w:rsidRDefault="00E002A7" w:rsidP="00E4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D488" w14:textId="77777777" w:rsidR="006D5503" w:rsidRPr="00642E8E" w:rsidRDefault="006D5503" w:rsidP="00642E8E">
    <w:pPr>
      <w:pStyle w:val="Kopfzeile"/>
      <w:tabs>
        <w:tab w:val="clear" w:pos="4536"/>
        <w:tab w:val="clear" w:pos="9072"/>
        <w:tab w:val="center" w:pos="4678"/>
        <w:tab w:val="right" w:pos="9356"/>
      </w:tabs>
      <w:spacing w:before="480" w:after="360"/>
      <w:rPr>
        <w:b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4AA546C4" wp14:editId="4198A7DE">
          <wp:simplePos x="0" y="0"/>
          <wp:positionH relativeFrom="column">
            <wp:posOffset>3778250</wp:posOffset>
          </wp:positionH>
          <wp:positionV relativeFrom="paragraph">
            <wp:posOffset>164465</wp:posOffset>
          </wp:positionV>
          <wp:extent cx="2133600" cy="584200"/>
          <wp:effectExtent l="0" t="0" r="0" b="6350"/>
          <wp:wrapTight wrapText="bothSides">
            <wp:wrapPolygon edited="0">
              <wp:start x="0" y="0"/>
              <wp:lineTo x="0" y="21130"/>
              <wp:lineTo x="21407" y="21130"/>
              <wp:lineTo x="2140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YP_700x24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FADB" w14:textId="77777777" w:rsidR="00C1280D" w:rsidRPr="00642388" w:rsidRDefault="00E065D4" w:rsidP="000E1822">
    <w:pPr>
      <w:pStyle w:val="Kopfzeile"/>
      <w:tabs>
        <w:tab w:val="clear" w:pos="4536"/>
        <w:tab w:val="clear" w:pos="9072"/>
        <w:tab w:val="center" w:pos="4678"/>
        <w:tab w:val="right" w:pos="9356"/>
      </w:tabs>
      <w:spacing w:before="480" w:after="360"/>
      <w:rPr>
        <w:b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186CC140" wp14:editId="1F3E604F">
          <wp:simplePos x="0" y="0"/>
          <wp:positionH relativeFrom="column">
            <wp:posOffset>3778250</wp:posOffset>
          </wp:positionH>
          <wp:positionV relativeFrom="paragraph">
            <wp:posOffset>167005</wp:posOffset>
          </wp:positionV>
          <wp:extent cx="2133600" cy="584200"/>
          <wp:effectExtent l="0" t="0" r="0" b="6350"/>
          <wp:wrapTight wrapText="bothSides">
            <wp:wrapPolygon edited="0">
              <wp:start x="0" y="0"/>
              <wp:lineTo x="0" y="21130"/>
              <wp:lineTo x="21407" y="21130"/>
              <wp:lineTo x="21407" y="0"/>
              <wp:lineTo x="0" y="0"/>
            </wp:wrapPolygon>
          </wp:wrapTight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YP_700x24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821301840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12836">
          <w:rPr>
            <w:b/>
          </w:rPr>
          <w:t xml:space="preserve">     </w:t>
        </w:r>
      </w:sdtContent>
    </w:sdt>
  </w:p>
  <w:sdt>
    <w:sdtPr>
      <w:rPr>
        <w:b/>
        <w:sz w:val="20"/>
        <w:szCs w:val="20"/>
      </w:rPr>
      <w:alias w:val="Betreff"/>
      <w:tag w:val=""/>
      <w:id w:val="543794762"/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4E6D6D7A" w14:textId="77777777" w:rsidR="00C1280D" w:rsidRPr="00642388" w:rsidRDefault="00812836" w:rsidP="000E1822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3"/>
    <w:rsid w:val="00003E01"/>
    <w:rsid w:val="00004C86"/>
    <w:rsid w:val="00006067"/>
    <w:rsid w:val="000360F1"/>
    <w:rsid w:val="000643FE"/>
    <w:rsid w:val="00081F7A"/>
    <w:rsid w:val="0008552E"/>
    <w:rsid w:val="00090F35"/>
    <w:rsid w:val="00096678"/>
    <w:rsid w:val="000C2513"/>
    <w:rsid w:val="000D242A"/>
    <w:rsid w:val="000D6BCB"/>
    <w:rsid w:val="000E1822"/>
    <w:rsid w:val="000E196E"/>
    <w:rsid w:val="000E4DF9"/>
    <w:rsid w:val="000F030F"/>
    <w:rsid w:val="001008AE"/>
    <w:rsid w:val="0010426F"/>
    <w:rsid w:val="001042D6"/>
    <w:rsid w:val="0010642E"/>
    <w:rsid w:val="001131E1"/>
    <w:rsid w:val="00130279"/>
    <w:rsid w:val="00132EA8"/>
    <w:rsid w:val="00144DF8"/>
    <w:rsid w:val="0016632D"/>
    <w:rsid w:val="00174B2A"/>
    <w:rsid w:val="00181C34"/>
    <w:rsid w:val="0018659F"/>
    <w:rsid w:val="001877A0"/>
    <w:rsid w:val="001B4442"/>
    <w:rsid w:val="001C3B26"/>
    <w:rsid w:val="001C4AF6"/>
    <w:rsid w:val="001D6818"/>
    <w:rsid w:val="001F081A"/>
    <w:rsid w:val="00253FE1"/>
    <w:rsid w:val="0025614D"/>
    <w:rsid w:val="00262C7A"/>
    <w:rsid w:val="00295C3E"/>
    <w:rsid w:val="002B307A"/>
    <w:rsid w:val="002D3A96"/>
    <w:rsid w:val="00320637"/>
    <w:rsid w:val="003260D0"/>
    <w:rsid w:val="003309B0"/>
    <w:rsid w:val="003403B6"/>
    <w:rsid w:val="00342AF7"/>
    <w:rsid w:val="00343E30"/>
    <w:rsid w:val="0035330B"/>
    <w:rsid w:val="00370A48"/>
    <w:rsid w:val="00372399"/>
    <w:rsid w:val="00397D83"/>
    <w:rsid w:val="003A704B"/>
    <w:rsid w:val="003B5DF6"/>
    <w:rsid w:val="003D06C3"/>
    <w:rsid w:val="003D377E"/>
    <w:rsid w:val="003E1FE3"/>
    <w:rsid w:val="003E24A1"/>
    <w:rsid w:val="003F0C34"/>
    <w:rsid w:val="003F0E53"/>
    <w:rsid w:val="003F63D9"/>
    <w:rsid w:val="00401611"/>
    <w:rsid w:val="00410887"/>
    <w:rsid w:val="00416F49"/>
    <w:rsid w:val="00426B92"/>
    <w:rsid w:val="00450E75"/>
    <w:rsid w:val="004708A0"/>
    <w:rsid w:val="00471D88"/>
    <w:rsid w:val="00485C08"/>
    <w:rsid w:val="00491DB7"/>
    <w:rsid w:val="00497F02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65ECC"/>
    <w:rsid w:val="00566019"/>
    <w:rsid w:val="005A0453"/>
    <w:rsid w:val="005A08CB"/>
    <w:rsid w:val="005A18EF"/>
    <w:rsid w:val="005B5582"/>
    <w:rsid w:val="005C7B50"/>
    <w:rsid w:val="005D266F"/>
    <w:rsid w:val="005D52CF"/>
    <w:rsid w:val="00611587"/>
    <w:rsid w:val="0061560A"/>
    <w:rsid w:val="00635A13"/>
    <w:rsid w:val="00642388"/>
    <w:rsid w:val="00642E8E"/>
    <w:rsid w:val="00642EE5"/>
    <w:rsid w:val="00643B10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23E6B"/>
    <w:rsid w:val="00751889"/>
    <w:rsid w:val="00751F18"/>
    <w:rsid w:val="007569A8"/>
    <w:rsid w:val="0076568B"/>
    <w:rsid w:val="007767F7"/>
    <w:rsid w:val="00780BB4"/>
    <w:rsid w:val="007863B8"/>
    <w:rsid w:val="007903C3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87408"/>
    <w:rsid w:val="008A7F24"/>
    <w:rsid w:val="008C3DC3"/>
    <w:rsid w:val="008D0AF3"/>
    <w:rsid w:val="008D572A"/>
    <w:rsid w:val="008D70D1"/>
    <w:rsid w:val="008D7E10"/>
    <w:rsid w:val="008E7605"/>
    <w:rsid w:val="008F3A93"/>
    <w:rsid w:val="00910101"/>
    <w:rsid w:val="00912E1B"/>
    <w:rsid w:val="009146FF"/>
    <w:rsid w:val="00941AFE"/>
    <w:rsid w:val="00952D55"/>
    <w:rsid w:val="00976D34"/>
    <w:rsid w:val="00997169"/>
    <w:rsid w:val="009973E9"/>
    <w:rsid w:val="009A121B"/>
    <w:rsid w:val="009C0577"/>
    <w:rsid w:val="009C2CB4"/>
    <w:rsid w:val="009C6E21"/>
    <w:rsid w:val="009D2343"/>
    <w:rsid w:val="009E2AE2"/>
    <w:rsid w:val="009E5344"/>
    <w:rsid w:val="009F019A"/>
    <w:rsid w:val="00A0169D"/>
    <w:rsid w:val="00A02EE0"/>
    <w:rsid w:val="00A04D72"/>
    <w:rsid w:val="00A059D2"/>
    <w:rsid w:val="00A37966"/>
    <w:rsid w:val="00A50B26"/>
    <w:rsid w:val="00A66FFC"/>
    <w:rsid w:val="00A67076"/>
    <w:rsid w:val="00A75080"/>
    <w:rsid w:val="00A84743"/>
    <w:rsid w:val="00AA0D7F"/>
    <w:rsid w:val="00AA54A6"/>
    <w:rsid w:val="00AD4D48"/>
    <w:rsid w:val="00AE2802"/>
    <w:rsid w:val="00AF2D2C"/>
    <w:rsid w:val="00B016E7"/>
    <w:rsid w:val="00B113C3"/>
    <w:rsid w:val="00B30397"/>
    <w:rsid w:val="00B625F7"/>
    <w:rsid w:val="00B63B51"/>
    <w:rsid w:val="00B63DC7"/>
    <w:rsid w:val="00B644D2"/>
    <w:rsid w:val="00B65542"/>
    <w:rsid w:val="00B81659"/>
    <w:rsid w:val="00B83E25"/>
    <w:rsid w:val="00B846C2"/>
    <w:rsid w:val="00B8546A"/>
    <w:rsid w:val="00BA272E"/>
    <w:rsid w:val="00BA7F73"/>
    <w:rsid w:val="00BC46F0"/>
    <w:rsid w:val="00BD5FCB"/>
    <w:rsid w:val="00BD6ED9"/>
    <w:rsid w:val="00BF211C"/>
    <w:rsid w:val="00C1280D"/>
    <w:rsid w:val="00C15A6E"/>
    <w:rsid w:val="00C21751"/>
    <w:rsid w:val="00C40738"/>
    <w:rsid w:val="00C4561A"/>
    <w:rsid w:val="00C52DDC"/>
    <w:rsid w:val="00C55FB7"/>
    <w:rsid w:val="00C8303A"/>
    <w:rsid w:val="00C8557D"/>
    <w:rsid w:val="00C96B7D"/>
    <w:rsid w:val="00CA485D"/>
    <w:rsid w:val="00CA71F5"/>
    <w:rsid w:val="00CB2A18"/>
    <w:rsid w:val="00CD5380"/>
    <w:rsid w:val="00CE78A4"/>
    <w:rsid w:val="00CF0C06"/>
    <w:rsid w:val="00D04F36"/>
    <w:rsid w:val="00D10334"/>
    <w:rsid w:val="00D36552"/>
    <w:rsid w:val="00D45C93"/>
    <w:rsid w:val="00D54115"/>
    <w:rsid w:val="00D62895"/>
    <w:rsid w:val="00D76BB5"/>
    <w:rsid w:val="00D852E3"/>
    <w:rsid w:val="00D97532"/>
    <w:rsid w:val="00DB0F8D"/>
    <w:rsid w:val="00DB3EE2"/>
    <w:rsid w:val="00DF303B"/>
    <w:rsid w:val="00DF3E60"/>
    <w:rsid w:val="00DF4F46"/>
    <w:rsid w:val="00E002A7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0C4A"/>
    <w:rsid w:val="00E91522"/>
    <w:rsid w:val="00E94DE6"/>
    <w:rsid w:val="00EB2518"/>
    <w:rsid w:val="00EC03B7"/>
    <w:rsid w:val="00EC66EB"/>
    <w:rsid w:val="00EE023A"/>
    <w:rsid w:val="00EE2653"/>
    <w:rsid w:val="00EF0193"/>
    <w:rsid w:val="00F12074"/>
    <w:rsid w:val="00F124E7"/>
    <w:rsid w:val="00F36839"/>
    <w:rsid w:val="00F53DC4"/>
    <w:rsid w:val="00F82CDF"/>
    <w:rsid w:val="00F92DE1"/>
    <w:rsid w:val="00F960F4"/>
    <w:rsid w:val="00FD4E66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0F35CBD"/>
  <w15:docId w15:val="{0D1C432A-C220-47A7-A090-616B9B06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4B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autoSpaceDE/>
      <w:autoSpaceDN/>
      <w:spacing w:before="120" w:after="240"/>
      <w:ind w:left="709" w:hanging="709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autoSpaceDE/>
      <w:autoSpaceDN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autoSpaceDE/>
      <w:autoSpaceDN/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2"/>
      <w:szCs w:val="22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autoSpaceDE/>
      <w:autoSpaceDN/>
      <w:spacing w:before="120" w:after="120"/>
      <w:outlineLvl w:val="3"/>
    </w:pPr>
    <w:rPr>
      <w:rFonts w:eastAsiaTheme="majorEastAsia" w:cstheme="majorBidi"/>
      <w:b/>
      <w:bCs/>
      <w:iCs/>
      <w:color w:val="000000" w:themeColor="text1"/>
      <w:sz w:val="22"/>
      <w:szCs w:val="22"/>
      <w:lang w:val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autoSpaceDE/>
      <w:autoSpaceDN/>
      <w:spacing w:before="20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de-CH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autoSpaceDE/>
      <w:autoSpaceDN/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de-CH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autoSpaceDE/>
      <w:autoSpaceDN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de-CH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autoSpaceDE/>
      <w:autoSpaceDN/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CH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autoSpaceDE/>
      <w:autoSpaceDN/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autoSpaceDE/>
      <w:autoSpaceDN/>
      <w:spacing w:before="120" w:after="240"/>
    </w:pPr>
    <w:rPr>
      <w:rFonts w:eastAsiaTheme="majorEastAsia" w:cstheme="majorBidi"/>
      <w:b/>
      <w:color w:val="000000" w:themeColor="text1"/>
      <w:kern w:val="28"/>
      <w:sz w:val="3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autoSpaceDE/>
      <w:autoSpaceDN/>
      <w:spacing w:before="240" w:after="240"/>
    </w:pPr>
    <w:rPr>
      <w:rFonts w:eastAsiaTheme="majorEastAsia" w:cstheme="majorBidi"/>
      <w:b/>
      <w:iCs/>
      <w:color w:val="000000" w:themeColor="text1"/>
      <w:sz w:val="28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autoSpaceDE/>
      <w:autoSpaceDN/>
      <w:jc w:val="both"/>
    </w:pPr>
    <w:rPr>
      <w:rFonts w:eastAsiaTheme="minorEastAsia" w:cstheme="minorBidi"/>
      <w:sz w:val="22"/>
      <w:szCs w:val="22"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autoSpaceDE/>
      <w:autoSpaceDN/>
      <w:jc w:val="both"/>
    </w:pPr>
    <w:rPr>
      <w:rFonts w:eastAsiaTheme="minorEastAsia" w:cstheme="minorBidi"/>
      <w:sz w:val="22"/>
      <w:szCs w:val="22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autoSpaceDE/>
      <w:autoSpaceDN/>
      <w:jc w:val="both"/>
    </w:pPr>
    <w:rPr>
      <w:rFonts w:ascii="Tahoma" w:eastAsiaTheme="minorEastAsi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autoSpaceDE/>
      <w:autoSpaceDN/>
      <w:spacing w:before="120"/>
      <w:jc w:val="both"/>
    </w:pPr>
    <w:rPr>
      <w:rFonts w:eastAsiaTheme="minorEastAsia" w:cstheme="minorBidi"/>
      <w:noProof/>
      <w:szCs w:val="22"/>
      <w:lang w:val="de-CH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qFormat/>
    <w:rsid w:val="00A75080"/>
    <w:pPr>
      <w:autoSpaceDE/>
      <w:autoSpaceDN/>
      <w:spacing w:before="60" w:after="120"/>
      <w:jc w:val="both"/>
    </w:pPr>
    <w:rPr>
      <w:rFonts w:eastAsiaTheme="minorEastAsia" w:cstheme="minorBidi"/>
      <w:b/>
      <w:bCs/>
      <w:color w:val="000000" w:themeColor="text1"/>
      <w:sz w:val="16"/>
      <w:szCs w:val="18"/>
      <w:lang w:val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autoSpaceDE/>
      <w:autoSpaceDN/>
      <w:jc w:val="both"/>
    </w:pPr>
    <w:rPr>
      <w:rFonts w:eastAsiaTheme="minorEastAsia" w:cstheme="minorBidi"/>
      <w:sz w:val="22"/>
      <w:szCs w:val="22"/>
      <w:lang w:val="de-CH"/>
    </w:r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autoSpaceDE/>
      <w:autoSpaceDN/>
      <w:spacing w:after="120"/>
      <w:ind w:left="720"/>
      <w:contextualSpacing/>
    </w:pPr>
    <w:rPr>
      <w:rFonts w:eastAsiaTheme="minorEastAsia" w:cstheme="minorBidi"/>
      <w:sz w:val="22"/>
      <w:szCs w:val="22"/>
      <w:lang w:val="de-CH"/>
    </w:rPr>
  </w:style>
  <w:style w:type="paragraph" w:customStyle="1" w:styleId="Tabelleninhalt">
    <w:name w:val="Tabelleninhalt"/>
    <w:basedOn w:val="Standard"/>
    <w:qFormat/>
    <w:rsid w:val="00F53DC4"/>
    <w:pPr>
      <w:autoSpaceDE/>
      <w:autoSpaceDN/>
      <w:spacing w:before="60" w:after="60"/>
    </w:pPr>
    <w:rPr>
      <w:rFonts w:eastAsiaTheme="minorEastAsia" w:cstheme="minorBidi"/>
      <w:sz w:val="20"/>
      <w:szCs w:val="20"/>
      <w:lang w:val="de-CH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autoSpaceDE/>
      <w:autoSpaceDN/>
    </w:pPr>
    <w:rPr>
      <w:rFonts w:eastAsiaTheme="minorEastAsia" w:cstheme="minorBidi"/>
      <w:szCs w:val="22"/>
      <w:lang w:val="de-CH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autoSpaceDE/>
      <w:autoSpaceDN/>
      <w:spacing w:after="120"/>
    </w:pPr>
    <w:rPr>
      <w:rFonts w:ascii="Courier New" w:eastAsiaTheme="minorEastAsia" w:hAnsi="Courier New" w:cstheme="minorBidi"/>
      <w:sz w:val="20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i\Noser%20Young%20Professionals%20AG\Robert%20Kolb%20-%20schunk-nikolai\Notizen\Vorlagen\NYP_Vorlage_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0942D39EF149258137AEF1A3F57F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140BA7-4350-4350-9263-4BB66E5F7495}"/>
      </w:docPartPr>
      <w:docPartBody>
        <w:p w:rsidR="005B2D66" w:rsidRDefault="00875AE4">
          <w:pPr>
            <w:pStyle w:val="450942D39EF149258137AEF1A3F57F0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D5551BE7763485D9DF6AD46C118E7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802730-5A18-4254-89AD-D2829C7D8178}"/>
      </w:docPartPr>
      <w:docPartBody>
        <w:p w:rsidR="005B2D66" w:rsidRDefault="00875AE4">
          <w:pPr>
            <w:pStyle w:val="BD5551BE7763485D9DF6AD46C118E7E4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D38D717522A3442CB3CB2D1375274C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1F283-FB1F-4623-B9B5-4AAE9107251D}"/>
      </w:docPartPr>
      <w:docPartBody>
        <w:p w:rsidR="005B2D66" w:rsidRDefault="00875AE4">
          <w:pPr>
            <w:pStyle w:val="D38D717522A3442CB3CB2D1375274C8A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A81FFE143F1C40C988CA313E8A4C80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D72892-493B-4068-85EB-861C3E2E2929}"/>
      </w:docPartPr>
      <w:docPartBody>
        <w:p w:rsidR="005B2D66" w:rsidRDefault="00875AE4">
          <w:pPr>
            <w:pStyle w:val="A81FFE143F1C40C988CA313E8A4C80FF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6"/>
    <w:rsid w:val="005B2D66"/>
    <w:rsid w:val="0087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50942D39EF149258137AEF1A3F57F03">
    <w:name w:val="450942D39EF149258137AEF1A3F57F03"/>
  </w:style>
  <w:style w:type="paragraph" w:customStyle="1" w:styleId="BD5551BE7763485D9DF6AD46C118E7E4">
    <w:name w:val="BD5551BE7763485D9DF6AD46C118E7E4"/>
  </w:style>
  <w:style w:type="paragraph" w:customStyle="1" w:styleId="D38D717522A3442CB3CB2D1375274C8A">
    <w:name w:val="D38D717522A3442CB3CB2D1375274C8A"/>
  </w:style>
  <w:style w:type="paragraph" w:customStyle="1" w:styleId="A81FFE143F1C40C988CA313E8A4C80FF">
    <w:name w:val="A81FFE143F1C40C988CA313E8A4C8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nikolai.schunk@noseryoung.com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8F01DF2A2C8D43B2008851D2F3700F" ma:contentTypeVersion="3" ma:contentTypeDescription="Ein neues Dokument erstellen." ma:contentTypeScope="" ma:versionID="2e6814bef5ee6f602390d222cd414154">
  <xsd:schema xmlns:xsd="http://www.w3.org/2001/XMLSchema" xmlns:xs="http://www.w3.org/2001/XMLSchema" xmlns:p="http://schemas.microsoft.com/office/2006/metadata/properties" xmlns:ns2="abca6d94-a534-471a-bca4-94120e2d08c3" targetNamespace="http://schemas.microsoft.com/office/2006/metadata/properties" ma:root="true" ma:fieldsID="99d8a95b2852e9af7b3e190c35fb5c8d" ns2:_="">
    <xsd:import namespace="abca6d94-a534-471a-bca4-94120e2d08c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a6d94-a534-471a-bca4-94120e2d08c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abca6d94-a534-471a-bca4-94120e2d08c3" xsi:nil="true"/>
    <IsNotebookLocked xmlns="abca6d94-a534-471a-bca4-94120e2d08c3" xsi:nil="true"/>
    <CultureName xmlns="abca6d94-a534-471a-bca4-94120e2d08c3" xsi:nil="true"/>
    <Owner xmlns="abca6d94-a534-471a-bca4-94120e2d08c3">
      <UserInfo>
        <DisplayName/>
        <AccountId xsi:nil="true"/>
        <AccountType/>
      </UserInfo>
    </Owner>
    <Distribution_Groups xmlns="abca6d94-a534-471a-bca4-94120e2d08c3" xsi:nil="true"/>
    <Invited_Teachers xmlns="abca6d94-a534-471a-bca4-94120e2d08c3" xsi:nil="true"/>
    <Has_Teacher_Only_SectionGroup xmlns="abca6d94-a534-471a-bca4-94120e2d08c3" xsi:nil="true"/>
    <NotebookType xmlns="abca6d94-a534-471a-bca4-94120e2d08c3" xsi:nil="true"/>
    <Invited_Students xmlns="abca6d94-a534-471a-bca4-94120e2d08c3" xsi:nil="true"/>
    <Is_Collaboration_Space_Locked xmlns="abca6d94-a534-471a-bca4-94120e2d08c3" xsi:nil="true"/>
    <Math_Settings xmlns="abca6d94-a534-471a-bca4-94120e2d08c3" xsi:nil="true"/>
    <Templates xmlns="abca6d94-a534-471a-bca4-94120e2d08c3" xsi:nil="true"/>
    <Self_Registration_Enabled xmlns="abca6d94-a534-471a-bca4-94120e2d08c3" xsi:nil="true"/>
    <AppVersion xmlns="abca6d94-a534-471a-bca4-94120e2d08c3" xsi:nil="true"/>
    <LMS_Mappings xmlns="abca6d94-a534-471a-bca4-94120e2d08c3" xsi:nil="true"/>
    <DefaultSectionNames xmlns="abca6d94-a534-471a-bca4-94120e2d08c3" xsi:nil="true"/>
    <FolderType xmlns="abca6d94-a534-471a-bca4-94120e2d08c3" xsi:nil="true"/>
    <Teachers xmlns="abca6d94-a534-471a-bca4-94120e2d08c3">
      <UserInfo>
        <DisplayName/>
        <AccountId xsi:nil="true"/>
        <AccountType/>
      </UserInfo>
    </Teachers>
    <Students xmlns="abca6d94-a534-471a-bca4-94120e2d08c3">
      <UserInfo>
        <DisplayName/>
        <AccountId xsi:nil="true"/>
        <AccountType/>
      </UserInfo>
    </Students>
    <Student_Groups xmlns="abca6d94-a534-471a-bca4-94120e2d08c3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B4240-558A-4369-849F-911849CCC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C72A19-543A-4B4B-951F-A0CF88C2C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a6d94-a534-471a-bca4-94120e2d0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3926E9-C177-4904-91D1-200708C945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385B91-FF5D-45A6-9FD4-7FF50DDA9E08}">
  <ds:schemaRefs>
    <ds:schemaRef ds:uri="http://schemas.microsoft.com/office/2006/metadata/properties"/>
    <ds:schemaRef ds:uri="http://schemas.microsoft.com/office/infopath/2007/PartnerControls"/>
    <ds:schemaRef ds:uri="abca6d94-a534-471a-bca4-94120e2d08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NYP_Vorlage_Word.dotx</Template>
  <TotalTime>0</TotalTime>
  <Pages>7</Pages>
  <Words>701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Professionals AG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lastModifiedBy>Nikolai Schunk</cp:lastModifiedBy>
  <cp:revision>60</cp:revision>
  <cp:lastPrinted>2010-08-09T14:16:00Z</cp:lastPrinted>
  <dcterms:created xsi:type="dcterms:W3CDTF">2021-03-08T07:34:00Z</dcterms:created>
  <dcterms:modified xsi:type="dcterms:W3CDTF">2021-04-19T08:59:00Z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0x0101005E8F01DF2A2C8D43B2008851D2F3700F</vt:lpwstr>
  </property>
  <property fmtid="{D5CDD505-2E9C-101B-9397-08002B2CF9AE}" pid="3" name="Order">
    <vt:r8>1400</vt:r8>
  </property>
  <property fmtid="{D5CDD505-2E9C-101B-9397-08002B2CF9AE}" pid="4" name="GUID">
    <vt:lpwstr>7393da03-a9e4-4acb-b02f-00b45dff6e20</vt:lpwstr>
  </property>
  <property fmtid="{D5CDD505-2E9C-101B-9397-08002B2CF9AE}" pid="5" name="WorkflowVersion">
    <vt:i4>1</vt:i4>
  </property>
</Properties>
</file>